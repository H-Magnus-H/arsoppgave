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72"/>
        <w:gridCol w:w="5372"/>
      </w:tblGrid>
      <w:tr w:rsidR="00A81248" w:rsidRPr="00177A17" w14:paraId="005C53EF" w14:textId="77777777" w:rsidTr="008842F6">
        <w:trPr>
          <w:trHeight w:val="115"/>
        </w:trPr>
        <w:tc>
          <w:tcPr>
            <w:tcW w:w="5372" w:type="dxa"/>
          </w:tcPr>
          <w:p w14:paraId="10364DF1" w14:textId="77777777" w:rsidR="00A81248" w:rsidRPr="00177A17" w:rsidRDefault="00A81248" w:rsidP="00A81248">
            <w:pPr>
              <w:pStyle w:val="Grafikkanker"/>
            </w:pPr>
          </w:p>
        </w:tc>
        <w:tc>
          <w:tcPr>
            <w:tcW w:w="5372" w:type="dxa"/>
          </w:tcPr>
          <w:p w14:paraId="0E58D126" w14:textId="77777777" w:rsidR="00A81248" w:rsidRPr="00177A17" w:rsidRDefault="00A81248" w:rsidP="00A81248">
            <w:pPr>
              <w:pStyle w:val="Grafikkanker"/>
            </w:pPr>
          </w:p>
        </w:tc>
      </w:tr>
      <w:tr w:rsidR="00A81248" w:rsidRPr="00177A17" w14:paraId="722A09ED" w14:textId="77777777" w:rsidTr="008842F6">
        <w:trPr>
          <w:trHeight w:val="2733"/>
        </w:trPr>
        <w:tc>
          <w:tcPr>
            <w:tcW w:w="5372" w:type="dxa"/>
          </w:tcPr>
          <w:p w14:paraId="710CA2FB" w14:textId="2E93E476" w:rsidR="00A81248" w:rsidRPr="00177A17" w:rsidRDefault="002644D1" w:rsidP="00C66528">
            <w:pPr>
              <w:pStyle w:val="Overskrift1"/>
            </w:pPr>
            <w:r>
              <w:t xml:space="preserve">FishWar </w:t>
            </w:r>
          </w:p>
        </w:tc>
        <w:tc>
          <w:tcPr>
            <w:tcW w:w="5372" w:type="dxa"/>
          </w:tcPr>
          <w:p w14:paraId="0CD56901" w14:textId="77777777" w:rsidR="00A81248" w:rsidRPr="00177A17" w:rsidRDefault="00A81248"/>
        </w:tc>
      </w:tr>
      <w:tr w:rsidR="00A81248" w:rsidRPr="00177A17" w14:paraId="67704B8C" w14:textId="77777777" w:rsidTr="008842F6">
        <w:trPr>
          <w:trHeight w:val="8100"/>
        </w:trPr>
        <w:tc>
          <w:tcPr>
            <w:tcW w:w="5372" w:type="dxa"/>
          </w:tcPr>
          <w:p w14:paraId="51CBBCA3" w14:textId="77777777" w:rsidR="00A81248" w:rsidRPr="00177A17" w:rsidRDefault="00A81248">
            <w:r w:rsidRPr="00177A17">
              <w:rPr>
                <w:noProof/>
                <w:lang w:bidi="nb-NO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D9E781" wp14:editId="5A933C2B">
                      <wp:simplePos x="0" y="0"/>
                      <wp:positionH relativeFrom="margin">
                        <wp:posOffset>-442653</wp:posOffset>
                      </wp:positionH>
                      <wp:positionV relativeFrom="page">
                        <wp:posOffset>-2244280</wp:posOffset>
                      </wp:positionV>
                      <wp:extent cx="7772400" cy="10664042"/>
                      <wp:effectExtent l="0" t="0" r="0" b="4445"/>
                      <wp:wrapNone/>
                      <wp:docPr id="2" name="Grupp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64042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igur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ekant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igur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76FF42" id="Gruppe 1" o:spid="_x0000_s1026" alt="&quot;&quot;" style="position:absolute;margin-left:-34.85pt;margin-top:-176.7pt;width:612pt;height:839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">
                      <v:shape id="Figur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ekant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igur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72" w:type="dxa"/>
          </w:tcPr>
          <w:p w14:paraId="101096A7" w14:textId="77777777" w:rsidR="00A81248" w:rsidRPr="00177A17" w:rsidRDefault="00A81248"/>
        </w:tc>
      </w:tr>
      <w:tr w:rsidR="00A81248" w:rsidRPr="00177A17" w14:paraId="7D62EC79" w14:textId="77777777" w:rsidTr="008842F6">
        <w:trPr>
          <w:trHeight w:val="1305"/>
        </w:trPr>
        <w:tc>
          <w:tcPr>
            <w:tcW w:w="5372" w:type="dxa"/>
          </w:tcPr>
          <w:p w14:paraId="5A0F339E" w14:textId="77777777" w:rsidR="00A81248" w:rsidRPr="00177A17" w:rsidRDefault="00A81248"/>
        </w:tc>
        <w:tc>
          <w:tcPr>
            <w:tcW w:w="5372" w:type="dxa"/>
          </w:tcPr>
          <w:p w14:paraId="10793DD9" w14:textId="77777777" w:rsidR="002644D1" w:rsidRDefault="002644D1" w:rsidP="00A81248">
            <w:pPr>
              <w:pStyle w:val="Overskrift2"/>
            </w:pPr>
          </w:p>
          <w:p w14:paraId="0E87B098" w14:textId="77777777" w:rsidR="002644D1" w:rsidRDefault="002644D1" w:rsidP="00A81248">
            <w:pPr>
              <w:pStyle w:val="Overskrift2"/>
            </w:pPr>
          </w:p>
          <w:p w14:paraId="143C149C" w14:textId="61803540" w:rsidR="00A81248" w:rsidRPr="00177A17" w:rsidRDefault="002644D1" w:rsidP="00A81248">
            <w:pPr>
              <w:pStyle w:val="Overskrift2"/>
            </w:pPr>
            <w:r>
              <w:t>Vår 2024</w:t>
            </w:r>
          </w:p>
          <w:p w14:paraId="5FEF60D6" w14:textId="7B03F2A2" w:rsidR="00A81248" w:rsidRPr="00177A17" w:rsidRDefault="00A81248" w:rsidP="00C66528">
            <w:pPr>
              <w:pStyle w:val="Overskrift2"/>
            </w:pPr>
          </w:p>
        </w:tc>
      </w:tr>
      <w:tr w:rsidR="00A81248" w:rsidRPr="00177A17" w14:paraId="3F1D3339" w14:textId="77777777" w:rsidTr="008842F6">
        <w:trPr>
          <w:trHeight w:val="1409"/>
        </w:trPr>
        <w:tc>
          <w:tcPr>
            <w:tcW w:w="5372" w:type="dxa"/>
          </w:tcPr>
          <w:p w14:paraId="5716CC07" w14:textId="77777777" w:rsidR="00A81248" w:rsidRPr="00177A17" w:rsidRDefault="00A81248"/>
        </w:tc>
        <w:tc>
          <w:tcPr>
            <w:tcW w:w="5372" w:type="dxa"/>
          </w:tcPr>
          <w:p w14:paraId="209DFBF1" w14:textId="2612AF1D" w:rsidR="00A81248" w:rsidRPr="00177A17" w:rsidRDefault="002644D1" w:rsidP="00A81248">
            <w:pPr>
              <w:pStyle w:val="Overskrift2"/>
            </w:pPr>
            <w:r>
              <w:t>Magnus Harboe-Ree</w:t>
            </w:r>
            <w:r w:rsidR="00C66528" w:rsidRPr="00177A17">
              <w:rPr>
                <w:lang w:bidi="nb-NO"/>
              </w:rPr>
              <w:t xml:space="preserve"> </w:t>
            </w:r>
          </w:p>
          <w:p w14:paraId="67D70665" w14:textId="2089DF5E" w:rsidR="00A81248" w:rsidRPr="00177A17" w:rsidRDefault="00A81248" w:rsidP="00A81248">
            <w:pPr>
              <w:pStyle w:val="Overskrift2"/>
            </w:pPr>
          </w:p>
        </w:tc>
      </w:tr>
    </w:tbl>
    <w:p w14:paraId="5E42E613" w14:textId="77777777" w:rsidR="000C4ED1" w:rsidRPr="00177A17" w:rsidRDefault="000C4ED1" w:rsidP="008842F6">
      <w:pPr>
        <w:spacing w:after="360"/>
      </w:pPr>
    </w:p>
    <w:tbl>
      <w:tblPr>
        <w:tblW w:w="10755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4"/>
        <w:gridCol w:w="143"/>
        <w:gridCol w:w="8080"/>
        <w:gridCol w:w="1684"/>
        <w:gridCol w:w="424"/>
      </w:tblGrid>
      <w:tr w:rsidR="001205A1" w:rsidRPr="00177A17" w14:paraId="4649C172" w14:textId="77777777" w:rsidTr="00D362C5">
        <w:trPr>
          <w:trHeight w:val="440"/>
        </w:trPr>
        <w:tc>
          <w:tcPr>
            <w:tcW w:w="424" w:type="dxa"/>
            <w:shd w:val="clear" w:color="auto" w:fill="EDF0F4" w:themeFill="accent3"/>
          </w:tcPr>
          <w:p w14:paraId="478154F9" w14:textId="77777777" w:rsidR="00A81248" w:rsidRPr="00177A17" w:rsidRDefault="00A81248"/>
        </w:tc>
        <w:tc>
          <w:tcPr>
            <w:tcW w:w="8223" w:type="dxa"/>
            <w:gridSpan w:val="2"/>
            <w:shd w:val="clear" w:color="auto" w:fill="EDF0F4" w:themeFill="accent3"/>
          </w:tcPr>
          <w:p w14:paraId="47A5A7C7" w14:textId="77777777" w:rsidR="00A81248" w:rsidRPr="00177A17" w:rsidRDefault="00A81248"/>
        </w:tc>
        <w:tc>
          <w:tcPr>
            <w:tcW w:w="1684" w:type="dxa"/>
            <w:shd w:val="clear" w:color="auto" w:fill="EDF0F4" w:themeFill="accent3"/>
          </w:tcPr>
          <w:p w14:paraId="39225689" w14:textId="77777777" w:rsidR="00A81248" w:rsidRPr="00177A17" w:rsidRDefault="00A81248"/>
        </w:tc>
        <w:tc>
          <w:tcPr>
            <w:tcW w:w="424" w:type="dxa"/>
            <w:shd w:val="clear" w:color="auto" w:fill="EDF0F4" w:themeFill="accent3"/>
          </w:tcPr>
          <w:p w14:paraId="755E860E" w14:textId="77777777" w:rsidR="00A81248" w:rsidRPr="00177A17" w:rsidRDefault="00A81248"/>
        </w:tc>
      </w:tr>
      <w:tr w:rsidR="001205A1" w:rsidRPr="00177A17" w14:paraId="34E29DAA" w14:textId="77777777" w:rsidTr="002106A4">
        <w:trPr>
          <w:trHeight w:val="4601"/>
        </w:trPr>
        <w:tc>
          <w:tcPr>
            <w:tcW w:w="424" w:type="dxa"/>
            <w:shd w:val="clear" w:color="auto" w:fill="EDF0F4" w:themeFill="accent3"/>
          </w:tcPr>
          <w:p w14:paraId="168EFDB8" w14:textId="77777777" w:rsidR="001205A1" w:rsidRPr="00177A17" w:rsidRDefault="001205A1"/>
        </w:tc>
        <w:tc>
          <w:tcPr>
            <w:tcW w:w="9907" w:type="dxa"/>
            <w:gridSpan w:val="3"/>
            <w:shd w:val="clear" w:color="auto" w:fill="EDF0F4" w:themeFill="accent3"/>
          </w:tcPr>
          <w:p w14:paraId="06A84461" w14:textId="41F35AB1" w:rsidR="001205A1" w:rsidRPr="00177A17" w:rsidRDefault="002644D1" w:rsidP="001205A1">
            <w:pPr>
              <w:pStyle w:val="Overskrift3"/>
            </w:pPr>
            <w:r>
              <w:t>Innhold</w:t>
            </w:r>
          </w:p>
          <w:p w14:paraId="0053EA20" w14:textId="77777777" w:rsidR="001205A1" w:rsidRPr="00177A17" w:rsidRDefault="001205A1" w:rsidP="001205A1">
            <w:pPr>
              <w:pStyle w:val="Overskrift4"/>
            </w:pPr>
          </w:p>
          <w:p w14:paraId="5023C179" w14:textId="1DDD6109" w:rsidR="001205A1" w:rsidRPr="00BA75E2" w:rsidRDefault="000D58FD" w:rsidP="000D58FD">
            <w:pPr>
              <w:pStyle w:val="Overskrift4"/>
              <w:rPr>
                <w:szCs w:val="32"/>
              </w:rPr>
            </w:pPr>
            <w:r w:rsidRPr="00BA75E2">
              <w:rPr>
                <w:szCs w:val="32"/>
              </w:rPr>
              <w:t>Innledning S.3</w:t>
            </w:r>
          </w:p>
          <w:p w14:paraId="48D2E68A" w14:textId="77777777" w:rsidR="000D58FD" w:rsidRPr="00BA75E2" w:rsidRDefault="000D58FD" w:rsidP="000D58FD">
            <w:pPr>
              <w:rPr>
                <w:sz w:val="32"/>
                <w:szCs w:val="32"/>
              </w:rPr>
            </w:pPr>
          </w:p>
          <w:p w14:paraId="6C5E7CA9" w14:textId="77777777" w:rsidR="000D58FD" w:rsidRPr="00BA75E2" w:rsidRDefault="000D58FD" w:rsidP="000D58FD">
            <w:pPr>
              <w:rPr>
                <w:sz w:val="32"/>
                <w:szCs w:val="32"/>
              </w:rPr>
            </w:pPr>
          </w:p>
          <w:p w14:paraId="473A839C" w14:textId="3DBE5726" w:rsidR="000D58FD" w:rsidRDefault="00AB0353" w:rsidP="000D58FD">
            <w:pPr>
              <w:rPr>
                <w:sz w:val="32"/>
                <w:szCs w:val="32"/>
              </w:rPr>
            </w:pPr>
            <w:r w:rsidRPr="00BA75E2">
              <w:rPr>
                <w:sz w:val="32"/>
                <w:szCs w:val="32"/>
              </w:rPr>
              <w:t>Prosjektplan</w:t>
            </w:r>
            <w:r w:rsidR="00BA75E2" w:rsidRPr="00BA75E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S.4</w:t>
            </w:r>
          </w:p>
          <w:p w14:paraId="1803DE37" w14:textId="77777777" w:rsidR="00AB0353" w:rsidRDefault="00AB0353" w:rsidP="000D58FD">
            <w:pPr>
              <w:rPr>
                <w:sz w:val="32"/>
                <w:szCs w:val="32"/>
              </w:rPr>
            </w:pPr>
          </w:p>
          <w:p w14:paraId="67AB3B70" w14:textId="77777777" w:rsidR="00AB0353" w:rsidRDefault="00AB0353" w:rsidP="000D58FD">
            <w:pPr>
              <w:rPr>
                <w:sz w:val="32"/>
                <w:szCs w:val="32"/>
              </w:rPr>
            </w:pPr>
          </w:p>
          <w:p w14:paraId="3374F13D" w14:textId="4F20E7A6" w:rsidR="00AB0353" w:rsidRDefault="00AB0353" w:rsidP="000D58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Dokumentasjon S.5</w:t>
            </w:r>
          </w:p>
          <w:p w14:paraId="56336912" w14:textId="77777777" w:rsidR="00AB0353" w:rsidRDefault="00AB0353" w:rsidP="000D58FD">
            <w:pPr>
              <w:rPr>
                <w:sz w:val="32"/>
                <w:szCs w:val="32"/>
              </w:rPr>
            </w:pPr>
          </w:p>
          <w:p w14:paraId="3743953B" w14:textId="77777777" w:rsidR="00AB0353" w:rsidRDefault="00AB0353" w:rsidP="000D58FD">
            <w:pPr>
              <w:rPr>
                <w:sz w:val="32"/>
                <w:szCs w:val="32"/>
              </w:rPr>
            </w:pPr>
          </w:p>
          <w:p w14:paraId="1E9D359D" w14:textId="5899B0F9" w:rsidR="00AB0353" w:rsidRDefault="005F00EC" w:rsidP="000D58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Lover og regler S.6</w:t>
            </w:r>
          </w:p>
          <w:p w14:paraId="1B17E19A" w14:textId="77777777" w:rsidR="005F00EC" w:rsidRDefault="005F00EC" w:rsidP="000D58FD">
            <w:pPr>
              <w:rPr>
                <w:sz w:val="32"/>
                <w:szCs w:val="32"/>
              </w:rPr>
            </w:pPr>
          </w:p>
          <w:p w14:paraId="25FE5885" w14:textId="77777777" w:rsidR="005F00EC" w:rsidRDefault="005F00EC" w:rsidP="000D58FD">
            <w:pPr>
              <w:rPr>
                <w:sz w:val="32"/>
                <w:szCs w:val="32"/>
              </w:rPr>
            </w:pPr>
          </w:p>
          <w:p w14:paraId="13853C2D" w14:textId="15E85423" w:rsidR="005F00EC" w:rsidRDefault="005F00EC" w:rsidP="000D58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Risiko- og tiltaksplan S.7</w:t>
            </w:r>
          </w:p>
          <w:p w14:paraId="0265AB49" w14:textId="77777777" w:rsidR="005F00EC" w:rsidRDefault="005F00EC" w:rsidP="000D58FD">
            <w:pPr>
              <w:rPr>
                <w:sz w:val="32"/>
                <w:szCs w:val="32"/>
              </w:rPr>
            </w:pPr>
          </w:p>
          <w:p w14:paraId="78951EC2" w14:textId="77777777" w:rsidR="005F00EC" w:rsidRDefault="005F00EC" w:rsidP="000D58FD">
            <w:pPr>
              <w:rPr>
                <w:sz w:val="32"/>
                <w:szCs w:val="32"/>
              </w:rPr>
            </w:pPr>
          </w:p>
          <w:p w14:paraId="75A74016" w14:textId="77777777" w:rsidR="00EB3E10" w:rsidRDefault="00EB3E10" w:rsidP="000D58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Egenevaluering S.8</w:t>
            </w:r>
          </w:p>
          <w:p w14:paraId="5F9ACE44" w14:textId="2AF0DEFC" w:rsidR="005F00EC" w:rsidRPr="00BA75E2" w:rsidRDefault="00EB3E10" w:rsidP="000D58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  <w:p w14:paraId="447963B8" w14:textId="1C20F34F" w:rsidR="000D58FD" w:rsidRPr="000D58FD" w:rsidRDefault="000D58FD" w:rsidP="000D58FD"/>
        </w:tc>
        <w:tc>
          <w:tcPr>
            <w:tcW w:w="424" w:type="dxa"/>
            <w:shd w:val="clear" w:color="auto" w:fill="EDF0F4" w:themeFill="accent3"/>
          </w:tcPr>
          <w:p w14:paraId="539E88D7" w14:textId="77777777" w:rsidR="001205A1" w:rsidRDefault="001205A1"/>
          <w:p w14:paraId="7FF353CB" w14:textId="77777777" w:rsidR="000D58FD" w:rsidRPr="00177A17" w:rsidRDefault="000D58FD"/>
        </w:tc>
      </w:tr>
      <w:tr w:rsidR="00065DE8" w:rsidRPr="00177A17" w14:paraId="585BE15D" w14:textId="77777777" w:rsidTr="00D362C5">
        <w:trPr>
          <w:trHeight w:val="9436"/>
        </w:trPr>
        <w:tc>
          <w:tcPr>
            <w:tcW w:w="424" w:type="dxa"/>
            <w:shd w:val="clear" w:color="auto" w:fill="EDF0F4" w:themeFill="accent3"/>
          </w:tcPr>
          <w:p w14:paraId="74C7539A" w14:textId="77777777" w:rsidR="00065DE8" w:rsidRPr="00177A17" w:rsidRDefault="00065DE8" w:rsidP="00065DE8"/>
        </w:tc>
        <w:tc>
          <w:tcPr>
            <w:tcW w:w="8223" w:type="dxa"/>
            <w:gridSpan w:val="2"/>
            <w:shd w:val="clear" w:color="auto" w:fill="EDF0F4" w:themeFill="accent3"/>
          </w:tcPr>
          <w:p w14:paraId="4B9C64A4" w14:textId="77777777" w:rsidR="00065DE8" w:rsidRDefault="00065DE8" w:rsidP="00065DE8">
            <w:pPr>
              <w:pStyle w:val="Overskrift3"/>
            </w:pPr>
          </w:p>
          <w:p w14:paraId="006A78B7" w14:textId="42DDA1FE" w:rsidR="00065DE8" w:rsidRDefault="00065DE8" w:rsidP="00065DE8">
            <w:pPr>
              <w:pStyle w:val="Overskrift3"/>
            </w:pPr>
            <w:r>
              <w:t>Innledning</w:t>
            </w:r>
          </w:p>
          <w:p w14:paraId="0FA5C7B2" w14:textId="77777777" w:rsidR="00065DE8" w:rsidRDefault="00065DE8" w:rsidP="00065DE8"/>
          <w:p w14:paraId="65EAA884" w14:textId="77777777" w:rsidR="00065DE8" w:rsidRPr="00A53AA1" w:rsidRDefault="00065DE8" w:rsidP="00065DE8">
            <w:pPr>
              <w:pStyle w:val="Listeavsnit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53AA1">
              <w:rPr>
                <w:sz w:val="28"/>
                <w:szCs w:val="28"/>
              </w:rPr>
              <w:t xml:space="preserve">Prosjektbeskrivelse </w:t>
            </w:r>
          </w:p>
          <w:p w14:paraId="764FC5C6" w14:textId="77777777" w:rsidR="00065DE8" w:rsidRPr="00A53AA1" w:rsidRDefault="00065DE8" w:rsidP="00065DE8">
            <w:pPr>
              <w:pStyle w:val="Listeavsnit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53AA1">
              <w:rPr>
                <w:sz w:val="28"/>
                <w:szCs w:val="28"/>
              </w:rPr>
              <w:t>Motivasjon</w:t>
            </w:r>
          </w:p>
          <w:p w14:paraId="6D634226" w14:textId="77777777" w:rsidR="00065DE8" w:rsidRPr="00A53AA1" w:rsidRDefault="00065DE8" w:rsidP="00065DE8">
            <w:pPr>
              <w:pStyle w:val="Listeavsnit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53AA1">
              <w:rPr>
                <w:sz w:val="28"/>
                <w:szCs w:val="28"/>
              </w:rPr>
              <w:t>Kort om teknologivalg</w:t>
            </w:r>
          </w:p>
          <w:p w14:paraId="38CDC37A" w14:textId="77777777" w:rsidR="00065DE8" w:rsidRPr="00A53AA1" w:rsidRDefault="00065DE8" w:rsidP="00065DE8">
            <w:pPr>
              <w:pStyle w:val="Listeavsnitt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A53AA1">
              <w:rPr>
                <w:sz w:val="28"/>
                <w:szCs w:val="28"/>
              </w:rPr>
              <w:t>Evt</w:t>
            </w:r>
            <w:proofErr w:type="spellEnd"/>
            <w:r w:rsidRPr="00A53AA1">
              <w:rPr>
                <w:sz w:val="28"/>
                <w:szCs w:val="28"/>
              </w:rPr>
              <w:t xml:space="preserve"> samarbeid</w:t>
            </w:r>
          </w:p>
          <w:p w14:paraId="41944E48" w14:textId="6169F44B" w:rsidR="00065DE8" w:rsidRPr="002644D1" w:rsidRDefault="00065DE8" w:rsidP="00065DE8">
            <w:pPr>
              <w:pStyle w:val="Listeavsnitt"/>
              <w:numPr>
                <w:ilvl w:val="0"/>
                <w:numId w:val="2"/>
              </w:numPr>
            </w:pPr>
            <w:r w:rsidRPr="00A53AA1">
              <w:rPr>
                <w:sz w:val="28"/>
                <w:szCs w:val="28"/>
              </w:rPr>
              <w:t>Eksterne avhengigheter</w:t>
            </w:r>
          </w:p>
        </w:tc>
        <w:tc>
          <w:tcPr>
            <w:tcW w:w="1684" w:type="dxa"/>
            <w:shd w:val="clear" w:color="auto" w:fill="EDF0F4" w:themeFill="accent3"/>
          </w:tcPr>
          <w:p w14:paraId="718BFF63" w14:textId="068E709E" w:rsidR="00065DE8" w:rsidRPr="00177A17" w:rsidRDefault="00065DE8" w:rsidP="00065DE8">
            <w:pPr>
              <w:jc w:val="right"/>
            </w:pPr>
          </w:p>
        </w:tc>
        <w:tc>
          <w:tcPr>
            <w:tcW w:w="424" w:type="dxa"/>
            <w:shd w:val="clear" w:color="auto" w:fill="EDF0F4" w:themeFill="accent3"/>
          </w:tcPr>
          <w:p w14:paraId="22D17400" w14:textId="77777777" w:rsidR="00065DE8" w:rsidRPr="00177A17" w:rsidRDefault="00065DE8" w:rsidP="00065DE8"/>
        </w:tc>
      </w:tr>
      <w:tr w:rsidR="00065DE8" w:rsidRPr="00177A17" w14:paraId="3BFFFBCD" w14:textId="77777777" w:rsidTr="00D362C5">
        <w:trPr>
          <w:trHeight w:val="440"/>
        </w:trPr>
        <w:tc>
          <w:tcPr>
            <w:tcW w:w="424" w:type="dxa"/>
            <w:shd w:val="clear" w:color="auto" w:fill="EDF0F4" w:themeFill="accent3"/>
          </w:tcPr>
          <w:p w14:paraId="52F082E9" w14:textId="77777777" w:rsidR="00065DE8" w:rsidRPr="00177A17" w:rsidRDefault="00065DE8" w:rsidP="00065DE8"/>
        </w:tc>
        <w:tc>
          <w:tcPr>
            <w:tcW w:w="8223" w:type="dxa"/>
            <w:gridSpan w:val="2"/>
            <w:shd w:val="clear" w:color="auto" w:fill="EDF0F4" w:themeFill="accent3"/>
          </w:tcPr>
          <w:p w14:paraId="6FDB1901" w14:textId="77777777" w:rsidR="00065DE8" w:rsidRPr="00177A17" w:rsidRDefault="00065DE8" w:rsidP="00065DE8"/>
        </w:tc>
        <w:tc>
          <w:tcPr>
            <w:tcW w:w="1684" w:type="dxa"/>
            <w:shd w:val="clear" w:color="auto" w:fill="EDF0F4" w:themeFill="accent3"/>
          </w:tcPr>
          <w:p w14:paraId="435B3EF0" w14:textId="77777777" w:rsidR="00065DE8" w:rsidRPr="00177A17" w:rsidRDefault="00065DE8" w:rsidP="00065DE8"/>
        </w:tc>
        <w:tc>
          <w:tcPr>
            <w:tcW w:w="424" w:type="dxa"/>
            <w:shd w:val="clear" w:color="auto" w:fill="EDF0F4" w:themeFill="accent3"/>
          </w:tcPr>
          <w:p w14:paraId="1E8A5588" w14:textId="77777777" w:rsidR="00065DE8" w:rsidRPr="00177A17" w:rsidRDefault="00065DE8" w:rsidP="00065DE8"/>
        </w:tc>
      </w:tr>
      <w:tr w:rsidR="00300899" w:rsidRPr="00177A17" w14:paraId="6461588B" w14:textId="77777777" w:rsidTr="00F81F4C">
        <w:trPr>
          <w:trHeight w:val="9436"/>
        </w:trPr>
        <w:tc>
          <w:tcPr>
            <w:tcW w:w="567" w:type="dxa"/>
            <w:gridSpan w:val="2"/>
            <w:shd w:val="clear" w:color="auto" w:fill="EDF0F4" w:themeFill="accent3"/>
          </w:tcPr>
          <w:p w14:paraId="3936F6DB" w14:textId="77777777" w:rsidR="00300899" w:rsidRPr="00177A17" w:rsidRDefault="00300899" w:rsidP="00065DE8"/>
        </w:tc>
        <w:tc>
          <w:tcPr>
            <w:tcW w:w="9764" w:type="dxa"/>
            <w:gridSpan w:val="2"/>
            <w:shd w:val="clear" w:color="auto" w:fill="EDF0F4" w:themeFill="accent3"/>
          </w:tcPr>
          <w:p w14:paraId="0F8AF31A" w14:textId="77777777" w:rsidR="00300899" w:rsidRDefault="00300899" w:rsidP="00065DE8">
            <w:pPr>
              <w:pStyle w:val="Tekst"/>
            </w:pPr>
          </w:p>
          <w:p w14:paraId="609CF067" w14:textId="77777777" w:rsidR="00300899" w:rsidRDefault="00300899" w:rsidP="00065DE8">
            <w:pPr>
              <w:pStyle w:val="Tekst"/>
            </w:pPr>
          </w:p>
          <w:p w14:paraId="7FBF95F3" w14:textId="77777777" w:rsidR="00300899" w:rsidRDefault="00300899" w:rsidP="00B14360">
            <w:pPr>
              <w:pStyle w:val="Overskrift3"/>
            </w:pPr>
            <w:r>
              <w:t>Prosjektplan</w:t>
            </w:r>
          </w:p>
          <w:p w14:paraId="73E8991D" w14:textId="77777777" w:rsidR="00300899" w:rsidRDefault="00300899" w:rsidP="00B14360"/>
          <w:p w14:paraId="3D46E7E5" w14:textId="77777777" w:rsidR="00300899" w:rsidRDefault="00300899" w:rsidP="0076219B">
            <w:pPr>
              <w:pStyle w:val="Listeavsnit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53AA1">
              <w:rPr>
                <w:sz w:val="28"/>
                <w:szCs w:val="28"/>
              </w:rPr>
              <w:t>Hva skal gjøres</w:t>
            </w:r>
          </w:p>
          <w:p w14:paraId="519B6BD1" w14:textId="7E702306" w:rsidR="00300899" w:rsidRPr="00300899" w:rsidRDefault="00300899" w:rsidP="00D74A68">
            <w:pPr>
              <w:pStyle w:val="Listeavsnitt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300899">
              <w:rPr>
                <w:sz w:val="28"/>
                <w:szCs w:val="28"/>
              </w:rPr>
              <w:t>Jeg vil tå noen notater mo tanker jeg har underveis i prosessen.</w:t>
            </w:r>
          </w:p>
          <w:p w14:paraId="312775A6" w14:textId="70BAB379" w:rsidR="00300899" w:rsidRPr="00300899" w:rsidRDefault="00300899" w:rsidP="00300899">
            <w:pPr>
              <w:pStyle w:val="Listeavsnitt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300899">
              <w:rPr>
                <w:sz w:val="28"/>
                <w:szCs w:val="28"/>
              </w:rPr>
              <w:t>Jeg vil også lagre forskjellige versjoner av spillet slik at jeg ikke vil miste alt når noe skulle skje.</w:t>
            </w:r>
          </w:p>
          <w:p w14:paraId="14155F42" w14:textId="6F59A361" w:rsidR="00300899" w:rsidRPr="00300899" w:rsidRDefault="00300899" w:rsidP="00300899">
            <w:pPr>
              <w:pStyle w:val="Listeavsnitt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300899">
              <w:rPr>
                <w:sz w:val="28"/>
                <w:szCs w:val="28"/>
              </w:rPr>
              <w:t>Jeg må lage en brukerveiledning.</w:t>
            </w:r>
          </w:p>
          <w:p w14:paraId="3900ED50" w14:textId="366AB8C2" w:rsidR="00300899" w:rsidRPr="00300899" w:rsidRDefault="00300899" w:rsidP="00300899">
            <w:pPr>
              <w:pStyle w:val="Listeavsnitt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300899">
              <w:rPr>
                <w:sz w:val="28"/>
                <w:szCs w:val="28"/>
              </w:rPr>
              <w:t>I tillegg til hoved bruker veiledningen vil jeg etter på gå over og teste mot andre folk får å lage en FAQ og/eller oppdatere brukerveiledningen.</w:t>
            </w:r>
          </w:p>
          <w:p w14:paraId="398B4DA5" w14:textId="12F4161C" w:rsidR="00300899" w:rsidRPr="00300899" w:rsidRDefault="00300899" w:rsidP="00300899">
            <w:pPr>
              <w:pStyle w:val="Listeavsnitt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300899">
              <w:rPr>
                <w:sz w:val="28"/>
                <w:szCs w:val="28"/>
              </w:rPr>
              <w:t xml:space="preserve">Jeg må lage en database </w:t>
            </w:r>
          </w:p>
          <w:p w14:paraId="302E86A3" w14:textId="77777777" w:rsidR="00300899" w:rsidRPr="00300899" w:rsidRDefault="00300899" w:rsidP="00300899">
            <w:pPr>
              <w:pStyle w:val="Listeavsnitt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300899">
              <w:rPr>
                <w:sz w:val="28"/>
                <w:szCs w:val="28"/>
              </w:rPr>
              <w:t xml:space="preserve">Jeg må lage spillet </w:t>
            </w:r>
          </w:p>
          <w:p w14:paraId="03EFF0F0" w14:textId="77777777" w:rsidR="00300899" w:rsidRPr="00300899" w:rsidRDefault="00300899" w:rsidP="00300899">
            <w:pPr>
              <w:pStyle w:val="Listeavsnitt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300899">
              <w:rPr>
                <w:sz w:val="28"/>
                <w:szCs w:val="28"/>
              </w:rPr>
              <w:t>for å lage spille må jeg lage fiender og karakteren du skal spille</w:t>
            </w:r>
          </w:p>
          <w:p w14:paraId="26FAD2DF" w14:textId="32CCD876" w:rsidR="00300899" w:rsidRPr="00300899" w:rsidRDefault="00300899" w:rsidP="00D74A68">
            <w:pPr>
              <w:pStyle w:val="Listeavsnitt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300899">
              <w:rPr>
                <w:sz w:val="28"/>
                <w:szCs w:val="28"/>
              </w:rPr>
              <w:t xml:space="preserve">Jeg må lage logging og registrerings sider </w:t>
            </w:r>
          </w:p>
          <w:p w14:paraId="7F788AE0" w14:textId="112763AB" w:rsidR="00300899" w:rsidRPr="00300899" w:rsidRDefault="00300899" w:rsidP="00D74A68">
            <w:pPr>
              <w:pStyle w:val="Listeavsnitt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300899">
              <w:rPr>
                <w:sz w:val="28"/>
                <w:szCs w:val="28"/>
              </w:rPr>
              <w:t xml:space="preserve">Jeg må laste ned ubuntu å sette opp en server for å hoste spille mitt  </w:t>
            </w:r>
          </w:p>
          <w:p w14:paraId="4E74B9B9" w14:textId="7BB17852" w:rsidR="00300899" w:rsidRPr="00A53AA1" w:rsidRDefault="00300899" w:rsidP="00D74A68">
            <w:pPr>
              <w:pStyle w:val="Listeavsnitt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300899">
              <w:rPr>
                <w:sz w:val="28"/>
                <w:szCs w:val="28"/>
              </w:rPr>
              <w:t>Jeg tenker å bruke bootstrap for at sidene minne skal se bedrede ut en sist</w:t>
            </w:r>
          </w:p>
          <w:p w14:paraId="6F05BBE8" w14:textId="77777777" w:rsidR="00300899" w:rsidRDefault="00300899" w:rsidP="0076219B">
            <w:pPr>
              <w:pStyle w:val="Listeavsnitt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A53AA1">
              <w:rPr>
                <w:sz w:val="28"/>
                <w:szCs w:val="28"/>
              </w:rPr>
              <w:t>Når skal det gjøres</w:t>
            </w:r>
          </w:p>
          <w:p w14:paraId="4955806D" w14:textId="2B3E8DD6" w:rsidR="00D74A68" w:rsidRDefault="00D74A68" w:rsidP="00D74A68">
            <w:pPr>
              <w:pStyle w:val="Listeavsnitt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må gjøres etter en økt </w:t>
            </w:r>
            <w:r w:rsidR="003049F3">
              <w:rPr>
                <w:sz w:val="28"/>
                <w:szCs w:val="28"/>
              </w:rPr>
              <w:t>eller når jeg tenker på noe som er viktig.</w:t>
            </w:r>
          </w:p>
          <w:p w14:paraId="7D4D524E" w14:textId="04D2EF9A" w:rsidR="003049F3" w:rsidRDefault="003049F3" w:rsidP="00D74A68">
            <w:pPr>
              <w:pStyle w:val="Listeavsnitt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Etter jeg er ferdig med en økt eller gjort en stor jobb.</w:t>
            </w:r>
          </w:p>
          <w:p w14:paraId="765C0A09" w14:textId="5B9AC9FA" w:rsidR="003049F3" w:rsidRDefault="002672DC" w:rsidP="002672DC">
            <w:pPr>
              <w:pStyle w:val="Listeavsnitt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Når jeg er ferdig med hoveddelen av spillet.</w:t>
            </w:r>
          </w:p>
          <w:p w14:paraId="35CF9449" w14:textId="21CF5BDD" w:rsidR="007C46F1" w:rsidRDefault="00F66C38" w:rsidP="002672DC">
            <w:pPr>
              <w:pStyle w:val="Listeavsnitt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Etter jeg er ferdig med spillet og hoved bruker veiledningsvideoen </w:t>
            </w:r>
          </w:p>
          <w:p w14:paraId="1F1D1BDA" w14:textId="531A5F87" w:rsidR="002672DC" w:rsidRDefault="002672DC" w:rsidP="002672DC">
            <w:pPr>
              <w:pStyle w:val="Listeavsnitt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Jeg lager databasen når jeg er ferdig med base gamet </w:t>
            </w:r>
          </w:p>
          <w:p w14:paraId="0EEDF5EA" w14:textId="77777777" w:rsidR="00300899" w:rsidRDefault="00237B2B" w:rsidP="00580BBC">
            <w:pPr>
              <w:pStyle w:val="Listeavsnitt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Lage en server for å hoste spillet.</w:t>
            </w:r>
          </w:p>
          <w:p w14:paraId="4CFF9E00" w14:textId="00969AFE" w:rsidR="00237B2B" w:rsidRPr="00580BBC" w:rsidRDefault="00237B2B" w:rsidP="00237B2B">
            <w:pPr>
              <w:pStyle w:val="Listeavsnitt"/>
              <w:ind w:left="1080"/>
              <w:rPr>
                <w:sz w:val="28"/>
                <w:szCs w:val="28"/>
              </w:rPr>
            </w:pPr>
          </w:p>
        </w:tc>
        <w:tc>
          <w:tcPr>
            <w:tcW w:w="424" w:type="dxa"/>
            <w:shd w:val="clear" w:color="auto" w:fill="EDF0F4" w:themeFill="accent3"/>
          </w:tcPr>
          <w:p w14:paraId="055D3906" w14:textId="77777777" w:rsidR="00300899" w:rsidRPr="00177A17" w:rsidRDefault="00300899" w:rsidP="00065DE8"/>
        </w:tc>
      </w:tr>
      <w:tr w:rsidR="00065DE8" w:rsidRPr="00177A17" w14:paraId="4D49ACB8" w14:textId="77777777" w:rsidTr="00D362C5">
        <w:trPr>
          <w:trHeight w:val="440"/>
        </w:trPr>
        <w:tc>
          <w:tcPr>
            <w:tcW w:w="424" w:type="dxa"/>
            <w:shd w:val="clear" w:color="auto" w:fill="EDF0F4" w:themeFill="accent3"/>
          </w:tcPr>
          <w:p w14:paraId="6F72B567" w14:textId="77777777" w:rsidR="00065DE8" w:rsidRPr="00177A17" w:rsidRDefault="00065DE8" w:rsidP="00065DE8"/>
        </w:tc>
        <w:tc>
          <w:tcPr>
            <w:tcW w:w="8223" w:type="dxa"/>
            <w:gridSpan w:val="2"/>
            <w:shd w:val="clear" w:color="auto" w:fill="EDF0F4" w:themeFill="accent3"/>
          </w:tcPr>
          <w:p w14:paraId="1EA63172" w14:textId="77777777" w:rsidR="00065DE8" w:rsidRPr="00177A17" w:rsidRDefault="00065DE8" w:rsidP="00065DE8"/>
        </w:tc>
        <w:tc>
          <w:tcPr>
            <w:tcW w:w="1684" w:type="dxa"/>
            <w:shd w:val="clear" w:color="auto" w:fill="EDF0F4" w:themeFill="accent3"/>
          </w:tcPr>
          <w:p w14:paraId="68C3B429" w14:textId="77777777" w:rsidR="00065DE8" w:rsidRPr="00177A17" w:rsidRDefault="00065DE8" w:rsidP="00065DE8"/>
        </w:tc>
        <w:tc>
          <w:tcPr>
            <w:tcW w:w="424" w:type="dxa"/>
            <w:shd w:val="clear" w:color="auto" w:fill="EDF0F4" w:themeFill="accent3"/>
          </w:tcPr>
          <w:p w14:paraId="36E36941" w14:textId="77777777" w:rsidR="00065DE8" w:rsidRPr="00177A17" w:rsidRDefault="00065DE8" w:rsidP="00065DE8"/>
        </w:tc>
      </w:tr>
      <w:tr w:rsidR="00065DE8" w:rsidRPr="00177A17" w14:paraId="12FCA446" w14:textId="77777777" w:rsidTr="0006285D">
        <w:trPr>
          <w:trHeight w:val="4601"/>
        </w:trPr>
        <w:tc>
          <w:tcPr>
            <w:tcW w:w="424" w:type="dxa"/>
            <w:shd w:val="clear" w:color="auto" w:fill="EDF0F4" w:themeFill="accent3"/>
          </w:tcPr>
          <w:p w14:paraId="1E73DAF9" w14:textId="77777777" w:rsidR="00065DE8" w:rsidRPr="00177A17" w:rsidRDefault="00065DE8" w:rsidP="00065DE8"/>
        </w:tc>
        <w:tc>
          <w:tcPr>
            <w:tcW w:w="9907" w:type="dxa"/>
            <w:gridSpan w:val="3"/>
            <w:shd w:val="clear" w:color="auto" w:fill="EDF0F4" w:themeFill="accent3"/>
          </w:tcPr>
          <w:p w14:paraId="4C11DD9B" w14:textId="071D408E" w:rsidR="00065DE8" w:rsidRDefault="00065DE8" w:rsidP="00065DE8">
            <w:pPr>
              <w:pStyle w:val="Overskrift4"/>
            </w:pPr>
          </w:p>
          <w:p w14:paraId="02632625" w14:textId="7B55013B" w:rsidR="00065DE8" w:rsidRPr="002644D1" w:rsidRDefault="00065DE8" w:rsidP="00065DE8"/>
        </w:tc>
        <w:tc>
          <w:tcPr>
            <w:tcW w:w="424" w:type="dxa"/>
            <w:shd w:val="clear" w:color="auto" w:fill="EDF0F4" w:themeFill="accent3"/>
          </w:tcPr>
          <w:p w14:paraId="30BB0D5E" w14:textId="77777777" w:rsidR="00065DE8" w:rsidRPr="00177A17" w:rsidRDefault="00065DE8" w:rsidP="00065DE8"/>
        </w:tc>
      </w:tr>
      <w:tr w:rsidR="00065DE8" w:rsidRPr="00177A17" w14:paraId="39C53E8D" w14:textId="77777777" w:rsidTr="00D362C5">
        <w:trPr>
          <w:trHeight w:val="9436"/>
        </w:trPr>
        <w:tc>
          <w:tcPr>
            <w:tcW w:w="424" w:type="dxa"/>
            <w:shd w:val="clear" w:color="auto" w:fill="EDF0F4" w:themeFill="accent3"/>
          </w:tcPr>
          <w:p w14:paraId="0136C2BD" w14:textId="77777777" w:rsidR="00065DE8" w:rsidRPr="00177A17" w:rsidRDefault="00065DE8" w:rsidP="00065DE8"/>
        </w:tc>
        <w:tc>
          <w:tcPr>
            <w:tcW w:w="8223" w:type="dxa"/>
            <w:gridSpan w:val="2"/>
            <w:shd w:val="clear" w:color="auto" w:fill="EDF0F4" w:themeFill="accent3"/>
          </w:tcPr>
          <w:p w14:paraId="41997ED7" w14:textId="77777777" w:rsidR="00065DE8" w:rsidRDefault="00065DE8" w:rsidP="00065DE8">
            <w:pPr>
              <w:pStyle w:val="Tekst"/>
            </w:pPr>
          </w:p>
          <w:p w14:paraId="472BBB3C" w14:textId="77777777" w:rsidR="005611D0" w:rsidRDefault="005611D0" w:rsidP="00065DE8">
            <w:pPr>
              <w:pStyle w:val="Tekst"/>
            </w:pPr>
          </w:p>
          <w:p w14:paraId="73BAD41F" w14:textId="77777777" w:rsidR="005611D0" w:rsidRDefault="005611D0" w:rsidP="005611D0">
            <w:pPr>
              <w:pStyle w:val="Overskrift3"/>
            </w:pPr>
            <w:r>
              <w:t>Dokumentasjon</w:t>
            </w:r>
          </w:p>
          <w:p w14:paraId="5161564F" w14:textId="77777777" w:rsidR="005611D0" w:rsidRPr="005611D0" w:rsidRDefault="005611D0" w:rsidP="005611D0"/>
          <w:p w14:paraId="19B19A48" w14:textId="77777777" w:rsidR="005611D0" w:rsidRDefault="005611D0" w:rsidP="005611D0">
            <w:pPr>
              <w:pStyle w:val="Tekst"/>
              <w:numPr>
                <w:ilvl w:val="0"/>
                <w:numId w:val="5"/>
              </w:numPr>
              <w:rPr>
                <w:szCs w:val="28"/>
              </w:rPr>
            </w:pPr>
            <w:r w:rsidRPr="005611D0">
              <w:rPr>
                <w:szCs w:val="28"/>
              </w:rPr>
              <w:t>Nettverkstegning</w:t>
            </w:r>
          </w:p>
          <w:p w14:paraId="7E9DF95F" w14:textId="77777777" w:rsidR="00A96C21" w:rsidRPr="005611D0" w:rsidRDefault="00A96C21" w:rsidP="00A96C21">
            <w:pPr>
              <w:pStyle w:val="Tekst"/>
              <w:ind w:left="720"/>
              <w:rPr>
                <w:szCs w:val="28"/>
              </w:rPr>
            </w:pPr>
          </w:p>
          <w:p w14:paraId="4D7869C9" w14:textId="77777777" w:rsidR="005611D0" w:rsidRPr="005611D0" w:rsidRDefault="005611D0" w:rsidP="005611D0">
            <w:pPr>
              <w:pStyle w:val="Tekst"/>
              <w:numPr>
                <w:ilvl w:val="0"/>
                <w:numId w:val="5"/>
              </w:numPr>
              <w:rPr>
                <w:szCs w:val="28"/>
              </w:rPr>
            </w:pPr>
            <w:proofErr w:type="spellStart"/>
            <w:r w:rsidRPr="005611D0">
              <w:rPr>
                <w:szCs w:val="28"/>
              </w:rPr>
              <w:t>Backup</w:t>
            </w:r>
            <w:proofErr w:type="spellEnd"/>
            <w:r w:rsidRPr="005611D0">
              <w:rPr>
                <w:szCs w:val="28"/>
              </w:rPr>
              <w:t>-rutiner</w:t>
            </w:r>
          </w:p>
          <w:p w14:paraId="1F7F359D" w14:textId="77777777" w:rsidR="005611D0" w:rsidRDefault="005611D0" w:rsidP="005611D0">
            <w:pPr>
              <w:pStyle w:val="Tekst"/>
              <w:numPr>
                <w:ilvl w:val="0"/>
                <w:numId w:val="5"/>
              </w:numPr>
              <w:rPr>
                <w:szCs w:val="28"/>
              </w:rPr>
            </w:pPr>
            <w:r w:rsidRPr="005611D0">
              <w:rPr>
                <w:szCs w:val="28"/>
              </w:rPr>
              <w:t>Teknisk dokumentasjon</w:t>
            </w:r>
          </w:p>
          <w:p w14:paraId="20DE6C22" w14:textId="77777777" w:rsidR="00D362C5" w:rsidRPr="00FD040D" w:rsidRDefault="00D362C5" w:rsidP="00D362C5">
            <w:pPr>
              <w:rPr>
                <w:lang w:val="es-ES"/>
              </w:rPr>
            </w:pPr>
          </w:p>
          <w:p w14:paraId="0FE715C4" w14:textId="77777777" w:rsidR="00D362C5" w:rsidRPr="00D362C5" w:rsidRDefault="00D362C5" w:rsidP="00D362C5">
            <w:pPr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s-ES" w:eastAsia="nb-NO"/>
              </w:rPr>
            </w:pPr>
            <w:r w:rsidRPr="00D362C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s-ES" w:eastAsia="nb-NO"/>
              </w:rPr>
              <w:t>IP konfigurasjon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5"/>
              <w:gridCol w:w="1926"/>
              <w:gridCol w:w="1621"/>
            </w:tblGrid>
            <w:tr w:rsidR="00D362C5" w:rsidRPr="00D362C5" w14:paraId="25747990" w14:textId="77777777" w:rsidTr="003D1D86">
              <w:tc>
                <w:tcPr>
                  <w:tcW w:w="375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F3AC9A2" w14:textId="77777777" w:rsidR="00D362C5" w:rsidRPr="00D362C5" w:rsidRDefault="00D362C5" w:rsidP="00D362C5">
                  <w:pPr>
                    <w:outlineLvl w:val="1"/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  <w:t>IP adresse</w:t>
                  </w:r>
                </w:p>
              </w:tc>
              <w:tc>
                <w:tcPr>
                  <w:tcW w:w="19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D5625FD" w14:textId="77777777" w:rsidR="00D362C5" w:rsidRPr="00D362C5" w:rsidRDefault="00D362C5" w:rsidP="00D362C5">
                  <w:pPr>
                    <w:outlineLvl w:val="1"/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  <w:t>Subnettmaske</w:t>
                  </w:r>
                </w:p>
              </w:tc>
              <w:tc>
                <w:tcPr>
                  <w:tcW w:w="16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CFC4874" w14:textId="77777777" w:rsidR="00D362C5" w:rsidRPr="00D362C5" w:rsidRDefault="00D362C5" w:rsidP="00D362C5">
                  <w:pPr>
                    <w:outlineLvl w:val="1"/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  <w:t>Gateway</w:t>
                  </w:r>
                </w:p>
              </w:tc>
            </w:tr>
            <w:tr w:rsidR="00D362C5" w:rsidRPr="00D362C5" w14:paraId="05B2947B" w14:textId="77777777" w:rsidTr="003D1D86">
              <w:tc>
                <w:tcPr>
                  <w:tcW w:w="375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06840B0" w14:textId="76FCEBEB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10.</w:t>
                  </w:r>
                  <w:r>
                    <w:rPr>
                      <w:rFonts w:ascii="Calibri" w:eastAsia="Times New Roman" w:hAnsi="Calibri" w:cs="Calibri"/>
                      <w:lang w:val="es-ES" w:eastAsia="nb-NO"/>
                    </w:rPr>
                    <w:t>100</w:t>
                  </w: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.</w:t>
                  </w:r>
                  <w:r>
                    <w:rPr>
                      <w:rFonts w:ascii="Calibri" w:eastAsia="Times New Roman" w:hAnsi="Calibri" w:cs="Calibri"/>
                      <w:lang w:val="es-ES" w:eastAsia="nb-NO"/>
                    </w:rPr>
                    <w:t>4</w:t>
                  </w: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.168</w:t>
                  </w:r>
                </w:p>
              </w:tc>
              <w:tc>
                <w:tcPr>
                  <w:tcW w:w="192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A865C55" w14:textId="485AC7F8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255.</w:t>
                  </w:r>
                  <w:r w:rsidR="002234B3">
                    <w:rPr>
                      <w:rFonts w:ascii="Calibri" w:eastAsia="Times New Roman" w:hAnsi="Calibri" w:cs="Calibri"/>
                      <w:lang w:val="es-ES" w:eastAsia="nb-NO"/>
                    </w:rPr>
                    <w:t>0</w:t>
                  </w: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.</w:t>
                  </w:r>
                  <w:r w:rsidR="002234B3">
                    <w:rPr>
                      <w:rFonts w:ascii="Calibri" w:eastAsia="Times New Roman" w:hAnsi="Calibri" w:cs="Calibri"/>
                      <w:lang w:val="es-ES" w:eastAsia="nb-NO"/>
                    </w:rPr>
                    <w:t>0</w:t>
                  </w: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.0</w:t>
                  </w:r>
                </w:p>
              </w:tc>
              <w:tc>
                <w:tcPr>
                  <w:tcW w:w="16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F90EBCA" w14:textId="77777777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10.0.0.1</w:t>
                  </w:r>
                </w:p>
              </w:tc>
            </w:tr>
          </w:tbl>
          <w:p w14:paraId="2EF6DBF8" w14:textId="77777777" w:rsidR="00D362C5" w:rsidRPr="00D362C5" w:rsidRDefault="00D362C5" w:rsidP="00D362C5">
            <w:pPr>
              <w:rPr>
                <w:rFonts w:ascii="Calibri" w:eastAsia="Times New Roman" w:hAnsi="Calibri" w:cs="Calibri"/>
                <w:lang w:val="es-ES" w:eastAsia="nb-NO"/>
              </w:rPr>
            </w:pPr>
            <w:r w:rsidRPr="00D362C5">
              <w:rPr>
                <w:rFonts w:ascii="Calibri" w:eastAsia="Times New Roman" w:hAnsi="Calibri" w:cs="Calibri"/>
                <w:lang w:val="es-ES" w:eastAsia="nb-NO"/>
              </w:rPr>
              <w:t> </w:t>
            </w:r>
          </w:p>
          <w:p w14:paraId="4F619627" w14:textId="77777777" w:rsidR="00D362C5" w:rsidRPr="00D362C5" w:rsidRDefault="00D362C5" w:rsidP="00D362C5">
            <w:pPr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s-ES" w:eastAsia="nb-NO"/>
              </w:rPr>
            </w:pPr>
            <w:r w:rsidRPr="00D362C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s-ES" w:eastAsia="nb-NO"/>
              </w:rPr>
              <w:t>HW dokumentasjon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3"/>
              <w:gridCol w:w="1423"/>
              <w:gridCol w:w="1814"/>
              <w:gridCol w:w="2370"/>
            </w:tblGrid>
            <w:tr w:rsidR="00D362C5" w:rsidRPr="00D362C5" w14:paraId="3937BD65" w14:textId="77777777" w:rsidTr="003D1D86">
              <w:tc>
                <w:tcPr>
                  <w:tcW w:w="16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DCA46EF" w14:textId="77777777" w:rsidR="00D362C5" w:rsidRPr="00D362C5" w:rsidRDefault="00D362C5" w:rsidP="00D362C5">
                  <w:pPr>
                    <w:outlineLvl w:val="1"/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  <w:t>Navn på maskin</w:t>
                  </w:r>
                </w:p>
              </w:tc>
              <w:tc>
                <w:tcPr>
                  <w:tcW w:w="14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41026D4" w14:textId="77777777" w:rsidR="00D362C5" w:rsidRPr="00D362C5" w:rsidRDefault="00D362C5" w:rsidP="00D362C5">
                  <w:pPr>
                    <w:outlineLvl w:val="1"/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  <w:t>IP adresse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AAE4AFC" w14:textId="77777777" w:rsidR="00D362C5" w:rsidRPr="00D362C5" w:rsidRDefault="00D362C5" w:rsidP="00D362C5">
                  <w:pPr>
                    <w:outlineLvl w:val="1"/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  <w:t>Bruker</w:t>
                  </w:r>
                </w:p>
              </w:tc>
              <w:tc>
                <w:tcPr>
                  <w:tcW w:w="23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B7F99B0" w14:textId="77777777" w:rsidR="00D362C5" w:rsidRPr="00D362C5" w:rsidRDefault="00D362C5" w:rsidP="00D362C5">
                  <w:pPr>
                    <w:outlineLvl w:val="1"/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b/>
                      <w:bCs/>
                      <w:color w:val="2E75B5"/>
                      <w:sz w:val="28"/>
                      <w:szCs w:val="28"/>
                      <w:lang w:val="es-ES" w:eastAsia="nb-NO"/>
                    </w:rPr>
                    <w:t>Passord</w:t>
                  </w:r>
                </w:p>
              </w:tc>
            </w:tr>
            <w:tr w:rsidR="00D362C5" w:rsidRPr="00D362C5" w14:paraId="4775E4F1" w14:textId="77777777" w:rsidTr="003D1D86">
              <w:tc>
                <w:tcPr>
                  <w:tcW w:w="16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A6997F8" w14:textId="64DECDDD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Magnus</w:t>
                  </w:r>
                  <w:r w:rsidR="002234B3">
                    <w:rPr>
                      <w:rFonts w:ascii="Calibri" w:eastAsia="Times New Roman" w:hAnsi="Calibri" w:cs="Calibri"/>
                      <w:lang w:val="es-ES" w:eastAsia="nb-NO"/>
                    </w:rPr>
                    <w:t>_2IMI</w:t>
                  </w:r>
                </w:p>
              </w:tc>
              <w:tc>
                <w:tcPr>
                  <w:tcW w:w="14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FF7DB7D" w14:textId="17C2D2A1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10.</w:t>
                  </w:r>
                  <w:r w:rsidR="002234B3">
                    <w:rPr>
                      <w:rFonts w:ascii="Calibri" w:eastAsia="Times New Roman" w:hAnsi="Calibri" w:cs="Calibri"/>
                      <w:lang w:val="es-ES" w:eastAsia="nb-NO"/>
                    </w:rPr>
                    <w:t>1</w:t>
                  </w: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00.</w:t>
                  </w:r>
                  <w:r w:rsidR="002234B3">
                    <w:rPr>
                      <w:rFonts w:ascii="Calibri" w:eastAsia="Times New Roman" w:hAnsi="Calibri" w:cs="Calibri"/>
                      <w:lang w:val="es-ES" w:eastAsia="nb-NO"/>
                    </w:rPr>
                    <w:t>4</w:t>
                  </w: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.168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2AC0E72" w14:textId="77777777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magnus</w:t>
                  </w:r>
                </w:p>
              </w:tc>
              <w:tc>
                <w:tcPr>
                  <w:tcW w:w="23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DB3028F" w14:textId="33280224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</w:t>
                  </w:r>
                  <w:r w:rsidR="002234B3">
                    <w:rPr>
                      <w:rFonts w:ascii="Calibri" w:eastAsia="Times New Roman" w:hAnsi="Calibri" w:cs="Calibri"/>
                      <w:lang w:val="es-ES" w:eastAsia="nb-NO"/>
                    </w:rPr>
                    <w:t>Aadmin</w:t>
                  </w:r>
                </w:p>
              </w:tc>
            </w:tr>
            <w:tr w:rsidR="00D362C5" w:rsidRPr="00D362C5" w14:paraId="4E6D617F" w14:textId="77777777" w:rsidTr="003D1D86">
              <w:tc>
                <w:tcPr>
                  <w:tcW w:w="16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0DCC5D9" w14:textId="77777777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</w:t>
                  </w:r>
                </w:p>
              </w:tc>
              <w:tc>
                <w:tcPr>
                  <w:tcW w:w="14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09ED693" w14:textId="77777777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89A767A" w14:textId="77777777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</w:t>
                  </w:r>
                </w:p>
              </w:tc>
              <w:tc>
                <w:tcPr>
                  <w:tcW w:w="23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8C0258E" w14:textId="77777777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</w:t>
                  </w:r>
                </w:p>
              </w:tc>
            </w:tr>
            <w:tr w:rsidR="00D362C5" w:rsidRPr="00D362C5" w14:paraId="7691E602" w14:textId="77777777" w:rsidTr="003D1D86">
              <w:tc>
                <w:tcPr>
                  <w:tcW w:w="168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54225B8" w14:textId="77777777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</w:t>
                  </w:r>
                </w:p>
              </w:tc>
              <w:tc>
                <w:tcPr>
                  <w:tcW w:w="14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5ADE2DA" w14:textId="77777777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</w:t>
                  </w:r>
                </w:p>
              </w:tc>
              <w:tc>
                <w:tcPr>
                  <w:tcW w:w="181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AE4AB52" w14:textId="77777777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</w:t>
                  </w:r>
                </w:p>
              </w:tc>
              <w:tc>
                <w:tcPr>
                  <w:tcW w:w="23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18D58BC" w14:textId="77777777" w:rsidR="00D362C5" w:rsidRPr="00D362C5" w:rsidRDefault="00D362C5" w:rsidP="00D362C5">
                  <w:pPr>
                    <w:rPr>
                      <w:rFonts w:ascii="Calibri" w:eastAsia="Times New Roman" w:hAnsi="Calibri" w:cs="Calibri"/>
                      <w:lang w:val="es-ES" w:eastAsia="nb-NO"/>
                    </w:rPr>
                  </w:pPr>
                  <w:r w:rsidRPr="00D362C5">
                    <w:rPr>
                      <w:rFonts w:ascii="Calibri" w:eastAsia="Times New Roman" w:hAnsi="Calibri" w:cs="Calibri"/>
                      <w:lang w:val="es-ES" w:eastAsia="nb-NO"/>
                    </w:rPr>
                    <w:t> </w:t>
                  </w:r>
                </w:p>
              </w:tc>
            </w:tr>
          </w:tbl>
          <w:p w14:paraId="5631C007" w14:textId="77777777" w:rsidR="00D362C5" w:rsidRPr="00D362C5" w:rsidRDefault="00D362C5" w:rsidP="00D362C5">
            <w:pPr>
              <w:rPr>
                <w:rFonts w:ascii="Calibri" w:eastAsia="Times New Roman" w:hAnsi="Calibri" w:cs="Calibri"/>
                <w:lang w:val="es-ES" w:eastAsia="nb-NO"/>
              </w:rPr>
            </w:pPr>
            <w:r w:rsidRPr="00D362C5">
              <w:rPr>
                <w:rFonts w:ascii="Calibri" w:eastAsia="Times New Roman" w:hAnsi="Calibri" w:cs="Calibri"/>
                <w:lang w:val="es-ES" w:eastAsia="nb-NO"/>
              </w:rPr>
              <w:t> </w:t>
            </w:r>
          </w:p>
          <w:p w14:paraId="4DA0BC8F" w14:textId="77777777" w:rsidR="00D362C5" w:rsidRPr="00D362C5" w:rsidRDefault="00D362C5" w:rsidP="00D362C5">
            <w:pPr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s-ES" w:eastAsia="nb-NO"/>
              </w:rPr>
            </w:pPr>
            <w:r w:rsidRPr="00D362C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es-ES" w:eastAsia="nb-NO"/>
              </w:rPr>
              <w:t>DB dokumentasjon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9"/>
              <w:gridCol w:w="1807"/>
              <w:gridCol w:w="2002"/>
              <w:gridCol w:w="1503"/>
            </w:tblGrid>
            <w:tr w:rsidR="00D362C5" w:rsidRPr="00F70C55" w14:paraId="641F5209" w14:textId="77777777" w:rsidTr="003D1D86">
              <w:tc>
                <w:tcPr>
                  <w:tcW w:w="211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A6EA8FF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DB navn</w:t>
                  </w:r>
                </w:p>
              </w:tc>
              <w:tc>
                <w:tcPr>
                  <w:tcW w:w="18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255F974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Bruker</w:t>
                  </w:r>
                </w:p>
              </w:tc>
              <w:tc>
                <w:tcPr>
                  <w:tcW w:w="20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74FC788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Passord</w:t>
                  </w:r>
                </w:p>
              </w:tc>
              <w:tc>
                <w:tcPr>
                  <w:tcW w:w="150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AA697ED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Tilgang</w:t>
                  </w:r>
                </w:p>
              </w:tc>
            </w:tr>
            <w:tr w:rsidR="00D362C5" w:rsidRPr="00F70C55" w14:paraId="6A4A0775" w14:textId="77777777" w:rsidTr="003D1D86">
              <w:tc>
                <w:tcPr>
                  <w:tcW w:w="211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209B15B0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test</w:t>
                  </w:r>
                </w:p>
              </w:tc>
              <w:tc>
                <w:tcPr>
                  <w:tcW w:w="18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89BC26C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 </w:t>
                  </w:r>
                  <w:proofErr w:type="spellStart"/>
                  <w:r>
                    <w:rPr>
                      <w:rFonts w:ascii="Calibri" w:eastAsia="Times New Roman" w:hAnsi="Calibri" w:cs="Calibri"/>
                      <w:lang w:eastAsia="nb-NO"/>
                    </w:rPr>
                    <w:t>root</w:t>
                  </w:r>
                  <w:proofErr w:type="spellEnd"/>
                </w:p>
              </w:tc>
              <w:tc>
                <w:tcPr>
                  <w:tcW w:w="20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A7EA000" w14:textId="6EB39F03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 </w:t>
                  </w:r>
                  <w:proofErr w:type="spellStart"/>
                  <w:r w:rsidR="00A47B6B">
                    <w:rPr>
                      <w:rFonts w:ascii="Calibri" w:eastAsia="Times New Roman" w:hAnsi="Calibri" w:cs="Calibri"/>
                      <w:lang w:eastAsia="nb-NO"/>
                    </w:rPr>
                    <w:t>Aadmin</w:t>
                  </w:r>
                  <w:proofErr w:type="spellEnd"/>
                </w:p>
              </w:tc>
              <w:tc>
                <w:tcPr>
                  <w:tcW w:w="150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6CCCFBB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 </w:t>
                  </w:r>
                  <w:r>
                    <w:rPr>
                      <w:rFonts w:ascii="Calibri" w:eastAsia="Times New Roman" w:hAnsi="Calibri" w:cs="Calibri"/>
                      <w:lang w:eastAsia="nb-NO"/>
                    </w:rPr>
                    <w:t>All Access</w:t>
                  </w:r>
                </w:p>
              </w:tc>
            </w:tr>
            <w:tr w:rsidR="00D362C5" w:rsidRPr="00F70C55" w14:paraId="7DFB476F" w14:textId="77777777" w:rsidTr="003D1D86">
              <w:tc>
                <w:tcPr>
                  <w:tcW w:w="211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50CFB21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 </w:t>
                  </w:r>
                </w:p>
              </w:tc>
              <w:tc>
                <w:tcPr>
                  <w:tcW w:w="18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E0B02D8" w14:textId="4684AADA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 </w:t>
                  </w:r>
                  <w:proofErr w:type="spellStart"/>
                  <w:r w:rsidR="00A47B6B">
                    <w:rPr>
                      <w:rFonts w:ascii="Calibri" w:eastAsia="Times New Roman" w:hAnsi="Calibri" w:cs="Calibri"/>
                      <w:lang w:eastAsia="nb-NO"/>
                    </w:rPr>
                    <w:t>magnus</w:t>
                  </w:r>
                  <w:proofErr w:type="spellEnd"/>
                </w:p>
              </w:tc>
              <w:tc>
                <w:tcPr>
                  <w:tcW w:w="20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778FADA" w14:textId="439A3176" w:rsidR="00D362C5" w:rsidRPr="00F70C55" w:rsidRDefault="00A47B6B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lang w:eastAsia="nb-NO"/>
                    </w:rPr>
                    <w:t>Madmin</w:t>
                  </w:r>
                  <w:proofErr w:type="spellEnd"/>
                  <w:r w:rsidR="00D362C5" w:rsidRPr="00F70C55">
                    <w:rPr>
                      <w:rFonts w:ascii="Calibri" w:eastAsia="Times New Roman" w:hAnsi="Calibri" w:cs="Calibri"/>
                      <w:lang w:eastAsia="nb-NO"/>
                    </w:rPr>
                    <w:t> </w:t>
                  </w:r>
                </w:p>
              </w:tc>
              <w:tc>
                <w:tcPr>
                  <w:tcW w:w="150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73C43A1" w14:textId="10B3BC26" w:rsidR="00D362C5" w:rsidRPr="00F70C55" w:rsidRDefault="00A47B6B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>
                    <w:rPr>
                      <w:rFonts w:ascii="Calibri" w:eastAsia="Times New Roman" w:hAnsi="Calibri" w:cs="Calibri"/>
                      <w:lang w:eastAsia="nb-NO"/>
                    </w:rPr>
                    <w:t xml:space="preserve">All </w:t>
                  </w:r>
                  <w:proofErr w:type="spellStart"/>
                  <w:r>
                    <w:rPr>
                      <w:rFonts w:ascii="Calibri" w:eastAsia="Times New Roman" w:hAnsi="Calibri" w:cs="Calibri"/>
                      <w:lang w:eastAsia="nb-NO"/>
                    </w:rPr>
                    <w:t>access</w:t>
                  </w:r>
                  <w:proofErr w:type="spellEnd"/>
                  <w:r w:rsidR="00D362C5" w:rsidRPr="00F70C55">
                    <w:rPr>
                      <w:rFonts w:ascii="Calibri" w:eastAsia="Times New Roman" w:hAnsi="Calibri" w:cs="Calibri"/>
                      <w:lang w:eastAsia="nb-NO"/>
                    </w:rPr>
                    <w:t> </w:t>
                  </w:r>
                </w:p>
              </w:tc>
            </w:tr>
          </w:tbl>
          <w:p w14:paraId="2BF06643" w14:textId="77777777" w:rsidR="00D362C5" w:rsidRPr="00F70C55" w:rsidRDefault="00D362C5" w:rsidP="00D362C5">
            <w:pPr>
              <w:rPr>
                <w:rFonts w:ascii="Calibri" w:eastAsia="Times New Roman" w:hAnsi="Calibri" w:cs="Calibri"/>
                <w:lang w:eastAsia="nb-NO"/>
              </w:rPr>
            </w:pPr>
            <w:r w:rsidRPr="00F70C55">
              <w:rPr>
                <w:rFonts w:ascii="Calibri" w:eastAsia="Times New Roman" w:hAnsi="Calibri" w:cs="Calibri"/>
                <w:lang w:eastAsia="nb-NO"/>
              </w:rPr>
              <w:t> </w:t>
            </w:r>
          </w:p>
          <w:p w14:paraId="408FD269" w14:textId="77777777" w:rsidR="00D362C5" w:rsidRPr="00F70C55" w:rsidRDefault="00D362C5" w:rsidP="00D362C5">
            <w:pPr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nb-NO"/>
              </w:rPr>
            </w:pPr>
            <w:r w:rsidRPr="00F70C5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eastAsia="nb-NO"/>
              </w:rPr>
              <w:t>SSH konfigurasjon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4"/>
              <w:gridCol w:w="2454"/>
              <w:gridCol w:w="2588"/>
            </w:tblGrid>
            <w:tr w:rsidR="00D362C5" w:rsidRPr="00F70C55" w14:paraId="72A4D3CC" w14:textId="77777777" w:rsidTr="003D1D86">
              <w:tc>
                <w:tcPr>
                  <w:tcW w:w="21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6887D737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Brukernavn</w:t>
                  </w:r>
                </w:p>
              </w:tc>
              <w:tc>
                <w:tcPr>
                  <w:tcW w:w="24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E58475A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Server</w:t>
                  </w:r>
                </w:p>
              </w:tc>
              <w:tc>
                <w:tcPr>
                  <w:tcW w:w="25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5BB61086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Passord</w:t>
                  </w:r>
                </w:p>
              </w:tc>
            </w:tr>
            <w:tr w:rsidR="00D362C5" w:rsidRPr="00F70C55" w14:paraId="43971CDB" w14:textId="77777777" w:rsidTr="003D1D86">
              <w:tc>
                <w:tcPr>
                  <w:tcW w:w="21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85E2143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 </w:t>
                  </w:r>
                  <w:proofErr w:type="spellStart"/>
                  <w:r>
                    <w:rPr>
                      <w:rFonts w:ascii="Calibri" w:eastAsia="Times New Roman" w:hAnsi="Calibri" w:cs="Calibri"/>
                      <w:lang w:eastAsia="nb-NO"/>
                    </w:rPr>
                    <w:t>magnus</w:t>
                  </w:r>
                  <w:proofErr w:type="spellEnd"/>
                </w:p>
              </w:tc>
              <w:tc>
                <w:tcPr>
                  <w:tcW w:w="24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0E2ECD67" w14:textId="013AF06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>
                    <w:rPr>
                      <w:rFonts w:ascii="Calibri" w:eastAsia="Times New Roman" w:hAnsi="Calibri" w:cs="Calibri"/>
                      <w:lang w:eastAsia="nb-NO"/>
                    </w:rPr>
                    <w:t>Magnus</w:t>
                  </w:r>
                  <w:r w:rsidR="000C17FA">
                    <w:rPr>
                      <w:rFonts w:ascii="Calibri" w:eastAsia="Times New Roman" w:hAnsi="Calibri" w:cs="Calibri"/>
                      <w:lang w:eastAsia="nb-NO"/>
                    </w:rPr>
                    <w:t>_2IMI</w:t>
                  </w: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 </w:t>
                  </w:r>
                </w:p>
              </w:tc>
              <w:tc>
                <w:tcPr>
                  <w:tcW w:w="25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348A9587" w14:textId="0E2B5DB8" w:rsidR="00D362C5" w:rsidRPr="00F70C55" w:rsidRDefault="000C17FA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lang w:eastAsia="nb-NO"/>
                    </w:rPr>
                    <w:t>Aadmin</w:t>
                  </w:r>
                  <w:proofErr w:type="spellEnd"/>
                  <w:r w:rsidR="00D362C5" w:rsidRPr="00F70C55">
                    <w:rPr>
                      <w:rFonts w:ascii="Calibri" w:eastAsia="Times New Roman" w:hAnsi="Calibri" w:cs="Calibri"/>
                      <w:lang w:eastAsia="nb-NO"/>
                    </w:rPr>
                    <w:t> </w:t>
                  </w:r>
                </w:p>
              </w:tc>
            </w:tr>
            <w:tr w:rsidR="00D362C5" w:rsidRPr="00F70C55" w14:paraId="5CDC3CF6" w14:textId="77777777" w:rsidTr="003D1D86">
              <w:tc>
                <w:tcPr>
                  <w:tcW w:w="213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73ADBF9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 </w:t>
                  </w:r>
                </w:p>
              </w:tc>
              <w:tc>
                <w:tcPr>
                  <w:tcW w:w="245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48158DD6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 </w:t>
                  </w:r>
                </w:p>
              </w:tc>
              <w:tc>
                <w:tcPr>
                  <w:tcW w:w="25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7DEF3549" w14:textId="77777777" w:rsidR="00D362C5" w:rsidRPr="00F70C55" w:rsidRDefault="00D362C5" w:rsidP="00D362C5">
                  <w:pPr>
                    <w:rPr>
                      <w:rFonts w:ascii="Calibri" w:eastAsia="Times New Roman" w:hAnsi="Calibri" w:cs="Calibri"/>
                      <w:lang w:eastAsia="nb-NO"/>
                    </w:rPr>
                  </w:pPr>
                  <w:r w:rsidRPr="00F70C55">
                    <w:rPr>
                      <w:rFonts w:ascii="Calibri" w:eastAsia="Times New Roman" w:hAnsi="Calibri" w:cs="Calibri"/>
                      <w:lang w:eastAsia="nb-NO"/>
                    </w:rPr>
                    <w:t> </w:t>
                  </w:r>
                </w:p>
              </w:tc>
            </w:tr>
          </w:tbl>
          <w:p w14:paraId="700F9545" w14:textId="77777777" w:rsidR="00D362C5" w:rsidRPr="005611D0" w:rsidRDefault="00D362C5" w:rsidP="00D362C5">
            <w:pPr>
              <w:pStyle w:val="Tekst"/>
              <w:ind w:left="720"/>
              <w:rPr>
                <w:szCs w:val="28"/>
              </w:rPr>
            </w:pPr>
          </w:p>
          <w:p w14:paraId="6E388998" w14:textId="77777777" w:rsidR="005611D0" w:rsidRPr="005611D0" w:rsidRDefault="005611D0" w:rsidP="005611D0">
            <w:pPr>
              <w:pStyle w:val="Tekst"/>
              <w:numPr>
                <w:ilvl w:val="0"/>
                <w:numId w:val="5"/>
              </w:numPr>
              <w:rPr>
                <w:szCs w:val="28"/>
              </w:rPr>
            </w:pPr>
            <w:r w:rsidRPr="005611D0">
              <w:rPr>
                <w:szCs w:val="28"/>
              </w:rPr>
              <w:t>Brukerveiledninger</w:t>
            </w:r>
          </w:p>
          <w:p w14:paraId="2CD96DB4" w14:textId="75EE2269" w:rsidR="005611D0" w:rsidRPr="00177A17" w:rsidRDefault="005611D0" w:rsidP="00CC5C6C">
            <w:pPr>
              <w:pStyle w:val="Tekst"/>
              <w:ind w:left="720"/>
            </w:pPr>
          </w:p>
        </w:tc>
        <w:tc>
          <w:tcPr>
            <w:tcW w:w="1684" w:type="dxa"/>
            <w:shd w:val="clear" w:color="auto" w:fill="EDF0F4" w:themeFill="accent3"/>
          </w:tcPr>
          <w:p w14:paraId="2C527034" w14:textId="77777777" w:rsidR="00065DE8" w:rsidRPr="00177A17" w:rsidRDefault="00065DE8" w:rsidP="00065DE8">
            <w:pPr>
              <w:jc w:val="right"/>
            </w:pPr>
          </w:p>
        </w:tc>
        <w:tc>
          <w:tcPr>
            <w:tcW w:w="424" w:type="dxa"/>
            <w:shd w:val="clear" w:color="auto" w:fill="EDF0F4" w:themeFill="accent3"/>
          </w:tcPr>
          <w:p w14:paraId="71A749C0" w14:textId="77777777" w:rsidR="00065DE8" w:rsidRPr="00177A17" w:rsidRDefault="00065DE8" w:rsidP="00065DE8"/>
        </w:tc>
      </w:tr>
      <w:tr w:rsidR="00065DE8" w:rsidRPr="00177A17" w14:paraId="77461A10" w14:textId="77777777" w:rsidTr="00D362C5">
        <w:trPr>
          <w:trHeight w:val="440"/>
        </w:trPr>
        <w:tc>
          <w:tcPr>
            <w:tcW w:w="424" w:type="dxa"/>
            <w:shd w:val="clear" w:color="auto" w:fill="EDF0F4" w:themeFill="accent3"/>
          </w:tcPr>
          <w:p w14:paraId="3A2A3ECE" w14:textId="77777777" w:rsidR="00065DE8" w:rsidRPr="00177A17" w:rsidRDefault="00065DE8" w:rsidP="00065DE8"/>
        </w:tc>
        <w:tc>
          <w:tcPr>
            <w:tcW w:w="8223" w:type="dxa"/>
            <w:gridSpan w:val="2"/>
            <w:shd w:val="clear" w:color="auto" w:fill="EDF0F4" w:themeFill="accent3"/>
          </w:tcPr>
          <w:p w14:paraId="01B840ED" w14:textId="77777777" w:rsidR="00065DE8" w:rsidRPr="00177A17" w:rsidRDefault="00065DE8" w:rsidP="00065DE8"/>
        </w:tc>
        <w:tc>
          <w:tcPr>
            <w:tcW w:w="1684" w:type="dxa"/>
            <w:shd w:val="clear" w:color="auto" w:fill="EDF0F4" w:themeFill="accent3"/>
          </w:tcPr>
          <w:p w14:paraId="149F80A5" w14:textId="77777777" w:rsidR="00065DE8" w:rsidRPr="00177A17" w:rsidRDefault="00065DE8" w:rsidP="00065DE8"/>
        </w:tc>
        <w:tc>
          <w:tcPr>
            <w:tcW w:w="424" w:type="dxa"/>
            <w:shd w:val="clear" w:color="auto" w:fill="EDF0F4" w:themeFill="accent3"/>
          </w:tcPr>
          <w:p w14:paraId="4616E46E" w14:textId="77777777" w:rsidR="00065DE8" w:rsidRPr="00177A17" w:rsidRDefault="00065DE8" w:rsidP="00065DE8"/>
        </w:tc>
      </w:tr>
      <w:tr w:rsidR="00C82986" w:rsidRPr="00177A17" w14:paraId="6A8FDC14" w14:textId="77777777" w:rsidTr="003412F2">
        <w:trPr>
          <w:trHeight w:val="9436"/>
        </w:trPr>
        <w:tc>
          <w:tcPr>
            <w:tcW w:w="567" w:type="dxa"/>
            <w:gridSpan w:val="2"/>
            <w:shd w:val="clear" w:color="auto" w:fill="EDF0F4" w:themeFill="accent3"/>
          </w:tcPr>
          <w:p w14:paraId="747979C0" w14:textId="77777777" w:rsidR="00C82986" w:rsidRPr="00177A17" w:rsidRDefault="00C82986" w:rsidP="00065DE8"/>
        </w:tc>
        <w:tc>
          <w:tcPr>
            <w:tcW w:w="9764" w:type="dxa"/>
            <w:gridSpan w:val="2"/>
            <w:shd w:val="clear" w:color="auto" w:fill="EDF0F4" w:themeFill="accent3"/>
          </w:tcPr>
          <w:p w14:paraId="6FEE1034" w14:textId="77777777" w:rsidR="00C82986" w:rsidRDefault="00C82986" w:rsidP="00065DE8">
            <w:pPr>
              <w:pStyle w:val="Tekst"/>
            </w:pPr>
          </w:p>
          <w:p w14:paraId="1AF08DD5" w14:textId="77777777" w:rsidR="00C82986" w:rsidRDefault="00C82986" w:rsidP="00065DE8">
            <w:pPr>
              <w:pStyle w:val="Tekst"/>
            </w:pPr>
          </w:p>
          <w:p w14:paraId="197DF06F" w14:textId="77777777" w:rsidR="00C82986" w:rsidRDefault="00C82986" w:rsidP="006A761A">
            <w:pPr>
              <w:pStyle w:val="Overskrift3"/>
            </w:pPr>
            <w:r>
              <w:t xml:space="preserve">Lover og regler </w:t>
            </w:r>
          </w:p>
          <w:p w14:paraId="0F7D93D1" w14:textId="77777777" w:rsidR="00C82986" w:rsidRDefault="00C82986" w:rsidP="006A761A"/>
          <w:p w14:paraId="5F9C62F5" w14:textId="77777777" w:rsidR="00C82986" w:rsidRPr="00A53AA1" w:rsidRDefault="00C82986" w:rsidP="004B51ED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A53AA1">
              <w:rPr>
                <w:sz w:val="28"/>
                <w:szCs w:val="28"/>
              </w:rPr>
              <w:t>Hvilke lover og regler må dere som systemeiere kjenne til?</w:t>
            </w:r>
          </w:p>
          <w:p w14:paraId="70697B08" w14:textId="20AC80BF" w:rsidR="00C82986" w:rsidRPr="00A53AA1" w:rsidRDefault="00C82986" w:rsidP="00C82986">
            <w:pPr>
              <w:pStyle w:val="Listeavsnit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A53AA1">
              <w:rPr>
                <w:sz w:val="28"/>
                <w:szCs w:val="28"/>
              </w:rPr>
              <w:t>Hvilke grep må gjøres for å oppfylle lovverket?</w:t>
            </w:r>
          </w:p>
          <w:p w14:paraId="14C41ACD" w14:textId="7641580F" w:rsidR="00C82986" w:rsidRPr="00177A17" w:rsidRDefault="00C82986" w:rsidP="004B51ED">
            <w:pPr>
              <w:tabs>
                <w:tab w:val="left" w:pos="1393"/>
              </w:tabs>
            </w:pPr>
            <w:r>
              <w:tab/>
            </w:r>
          </w:p>
        </w:tc>
        <w:tc>
          <w:tcPr>
            <w:tcW w:w="424" w:type="dxa"/>
            <w:shd w:val="clear" w:color="auto" w:fill="EDF0F4" w:themeFill="accent3"/>
          </w:tcPr>
          <w:p w14:paraId="4244F5A0" w14:textId="77777777" w:rsidR="00C82986" w:rsidRPr="00177A17" w:rsidRDefault="00C82986" w:rsidP="00065DE8"/>
        </w:tc>
      </w:tr>
      <w:tr w:rsidR="00065DE8" w:rsidRPr="00177A17" w14:paraId="5F9E6BF3" w14:textId="77777777" w:rsidTr="00D362C5">
        <w:trPr>
          <w:trHeight w:val="440"/>
        </w:trPr>
        <w:tc>
          <w:tcPr>
            <w:tcW w:w="424" w:type="dxa"/>
            <w:shd w:val="clear" w:color="auto" w:fill="EDF0F4" w:themeFill="accent3"/>
          </w:tcPr>
          <w:p w14:paraId="262182BC" w14:textId="77777777" w:rsidR="00065DE8" w:rsidRPr="00177A17" w:rsidRDefault="00065DE8" w:rsidP="00065DE8"/>
        </w:tc>
        <w:tc>
          <w:tcPr>
            <w:tcW w:w="8223" w:type="dxa"/>
            <w:gridSpan w:val="2"/>
            <w:shd w:val="clear" w:color="auto" w:fill="EDF0F4" w:themeFill="accent3"/>
          </w:tcPr>
          <w:p w14:paraId="6EA11F8A" w14:textId="77777777" w:rsidR="00065DE8" w:rsidRPr="00177A17" w:rsidRDefault="00065DE8" w:rsidP="00065DE8"/>
        </w:tc>
        <w:tc>
          <w:tcPr>
            <w:tcW w:w="1684" w:type="dxa"/>
            <w:shd w:val="clear" w:color="auto" w:fill="EDF0F4" w:themeFill="accent3"/>
          </w:tcPr>
          <w:p w14:paraId="3643E8A5" w14:textId="77777777" w:rsidR="00065DE8" w:rsidRPr="00177A17" w:rsidRDefault="00065DE8" w:rsidP="00065DE8"/>
        </w:tc>
        <w:tc>
          <w:tcPr>
            <w:tcW w:w="424" w:type="dxa"/>
            <w:shd w:val="clear" w:color="auto" w:fill="EDF0F4" w:themeFill="accent3"/>
          </w:tcPr>
          <w:p w14:paraId="6640D0FD" w14:textId="77777777" w:rsidR="00065DE8" w:rsidRPr="00177A17" w:rsidRDefault="00065DE8" w:rsidP="00065DE8"/>
        </w:tc>
      </w:tr>
      <w:tr w:rsidR="00065DE8" w:rsidRPr="00177A17" w14:paraId="423D60F3" w14:textId="77777777" w:rsidTr="0006285D">
        <w:trPr>
          <w:trHeight w:val="4601"/>
        </w:trPr>
        <w:tc>
          <w:tcPr>
            <w:tcW w:w="424" w:type="dxa"/>
            <w:shd w:val="clear" w:color="auto" w:fill="EDF0F4" w:themeFill="accent3"/>
          </w:tcPr>
          <w:p w14:paraId="5BA034A6" w14:textId="77777777" w:rsidR="00065DE8" w:rsidRPr="00177A17" w:rsidRDefault="00065DE8" w:rsidP="00065DE8"/>
        </w:tc>
        <w:tc>
          <w:tcPr>
            <w:tcW w:w="9907" w:type="dxa"/>
            <w:gridSpan w:val="3"/>
            <w:shd w:val="clear" w:color="auto" w:fill="EDF0F4" w:themeFill="accent3"/>
          </w:tcPr>
          <w:p w14:paraId="163C0FD9" w14:textId="77777777" w:rsidR="00065DE8" w:rsidRPr="00177A17" w:rsidRDefault="00065DE8" w:rsidP="00065DE8">
            <w:pPr>
              <w:pStyle w:val="Overskrift4"/>
            </w:pPr>
          </w:p>
          <w:p w14:paraId="7443A7E2" w14:textId="14FFF0EA" w:rsidR="00065DE8" w:rsidRPr="00177A17" w:rsidRDefault="00065DE8" w:rsidP="006A761A">
            <w:pPr>
              <w:pStyle w:val="Overskrift4"/>
            </w:pPr>
          </w:p>
        </w:tc>
        <w:tc>
          <w:tcPr>
            <w:tcW w:w="424" w:type="dxa"/>
            <w:shd w:val="clear" w:color="auto" w:fill="EDF0F4" w:themeFill="accent3"/>
          </w:tcPr>
          <w:p w14:paraId="628C7A51" w14:textId="77777777" w:rsidR="00065DE8" w:rsidRPr="00177A17" w:rsidRDefault="00065DE8" w:rsidP="00065DE8"/>
        </w:tc>
      </w:tr>
      <w:tr w:rsidR="00A53AA1" w:rsidRPr="00177A17" w14:paraId="18D1F4E1" w14:textId="77777777" w:rsidTr="002053EF">
        <w:trPr>
          <w:trHeight w:val="9436"/>
        </w:trPr>
        <w:tc>
          <w:tcPr>
            <w:tcW w:w="424" w:type="dxa"/>
            <w:shd w:val="clear" w:color="auto" w:fill="EDF0F4" w:themeFill="accent3"/>
          </w:tcPr>
          <w:p w14:paraId="47BD16DB" w14:textId="77777777" w:rsidR="00A53AA1" w:rsidRPr="00177A17" w:rsidRDefault="00A53AA1" w:rsidP="00065DE8"/>
        </w:tc>
        <w:tc>
          <w:tcPr>
            <w:tcW w:w="9907" w:type="dxa"/>
            <w:gridSpan w:val="3"/>
            <w:shd w:val="clear" w:color="auto" w:fill="EDF0F4" w:themeFill="accent3"/>
          </w:tcPr>
          <w:p w14:paraId="382F1B09" w14:textId="77777777" w:rsidR="00A53AA1" w:rsidRDefault="00A53AA1" w:rsidP="00065DE8">
            <w:pPr>
              <w:pStyle w:val="Tekst"/>
            </w:pPr>
          </w:p>
          <w:p w14:paraId="022CF30D" w14:textId="77777777" w:rsidR="00A53AA1" w:rsidRDefault="00A53AA1" w:rsidP="00065DE8">
            <w:pPr>
              <w:pStyle w:val="Tekst"/>
            </w:pPr>
          </w:p>
          <w:p w14:paraId="1174F7D7" w14:textId="77777777" w:rsidR="00A53AA1" w:rsidRDefault="00A53AA1" w:rsidP="00C82986">
            <w:pPr>
              <w:pStyle w:val="Overskrift3"/>
            </w:pPr>
            <w:r>
              <w:t xml:space="preserve">Risikoanalyse </w:t>
            </w:r>
          </w:p>
          <w:p w14:paraId="4F54BCD6" w14:textId="77777777" w:rsidR="00A53AA1" w:rsidRDefault="00A53AA1" w:rsidP="00065DE8">
            <w:pPr>
              <w:pStyle w:val="Tekst"/>
            </w:pPr>
          </w:p>
          <w:p w14:paraId="00DD4466" w14:textId="77777777" w:rsidR="00A53AA1" w:rsidRPr="00A53AA1" w:rsidRDefault="00A53AA1" w:rsidP="00A53AA1">
            <w:pPr>
              <w:pStyle w:val="Tekst"/>
              <w:numPr>
                <w:ilvl w:val="0"/>
                <w:numId w:val="7"/>
              </w:numPr>
              <w:rPr>
                <w:szCs w:val="28"/>
              </w:rPr>
            </w:pPr>
            <w:r w:rsidRPr="00A53AA1">
              <w:rPr>
                <w:szCs w:val="28"/>
              </w:rPr>
              <w:t>Gjennomføre kort risikoanalyse av prosjektet</w:t>
            </w:r>
          </w:p>
          <w:p w14:paraId="6F921756" w14:textId="77777777" w:rsidR="00A53AA1" w:rsidRPr="00A53AA1" w:rsidRDefault="00A53AA1" w:rsidP="00A53AA1">
            <w:pPr>
              <w:pStyle w:val="Tekst"/>
              <w:numPr>
                <w:ilvl w:val="0"/>
                <w:numId w:val="7"/>
              </w:numPr>
              <w:rPr>
                <w:szCs w:val="28"/>
              </w:rPr>
            </w:pPr>
            <w:r w:rsidRPr="00A53AA1">
              <w:rPr>
                <w:szCs w:val="28"/>
              </w:rPr>
              <w:t>Tiltaksplan legges ved</w:t>
            </w:r>
          </w:p>
          <w:p w14:paraId="16B2D7C9" w14:textId="32376E24" w:rsidR="00A53AA1" w:rsidRPr="00A53AA1" w:rsidRDefault="00A53AA1" w:rsidP="00A53AA1">
            <w:pPr>
              <w:pStyle w:val="Tekst"/>
              <w:numPr>
                <w:ilvl w:val="0"/>
                <w:numId w:val="7"/>
              </w:numPr>
              <w:rPr>
                <w:sz w:val="24"/>
              </w:rPr>
            </w:pPr>
            <w:r w:rsidRPr="00A53AA1">
              <w:rPr>
                <w:szCs w:val="28"/>
              </w:rPr>
              <w:t>D</w:t>
            </w:r>
            <w:r w:rsidRPr="00A53AA1">
              <w:rPr>
                <w:i w:val="0"/>
                <w:color w:val="auto"/>
                <w:szCs w:val="28"/>
              </w:rPr>
              <w:t>ette skal vi ha mer om</w:t>
            </w:r>
          </w:p>
        </w:tc>
        <w:tc>
          <w:tcPr>
            <w:tcW w:w="424" w:type="dxa"/>
            <w:shd w:val="clear" w:color="auto" w:fill="EDF0F4" w:themeFill="accent3"/>
          </w:tcPr>
          <w:p w14:paraId="660CEC4B" w14:textId="77777777" w:rsidR="00A53AA1" w:rsidRPr="00177A17" w:rsidRDefault="00A53AA1" w:rsidP="00065DE8"/>
        </w:tc>
      </w:tr>
      <w:tr w:rsidR="00065DE8" w:rsidRPr="00177A17" w14:paraId="0803F890" w14:textId="77777777" w:rsidTr="00D362C5">
        <w:trPr>
          <w:trHeight w:val="440"/>
        </w:trPr>
        <w:tc>
          <w:tcPr>
            <w:tcW w:w="424" w:type="dxa"/>
            <w:shd w:val="clear" w:color="auto" w:fill="EDF0F4" w:themeFill="accent3"/>
          </w:tcPr>
          <w:p w14:paraId="60677C47" w14:textId="77777777" w:rsidR="00065DE8" w:rsidRPr="00177A17" w:rsidRDefault="00065DE8" w:rsidP="00065DE8"/>
        </w:tc>
        <w:tc>
          <w:tcPr>
            <w:tcW w:w="8223" w:type="dxa"/>
            <w:gridSpan w:val="2"/>
            <w:shd w:val="clear" w:color="auto" w:fill="EDF0F4" w:themeFill="accent3"/>
          </w:tcPr>
          <w:p w14:paraId="7D179445" w14:textId="77777777" w:rsidR="00065DE8" w:rsidRPr="00177A17" w:rsidRDefault="00065DE8" w:rsidP="00065DE8"/>
        </w:tc>
        <w:tc>
          <w:tcPr>
            <w:tcW w:w="1684" w:type="dxa"/>
            <w:shd w:val="clear" w:color="auto" w:fill="EDF0F4" w:themeFill="accent3"/>
          </w:tcPr>
          <w:p w14:paraId="0CA00B2A" w14:textId="77777777" w:rsidR="00065DE8" w:rsidRPr="00177A17" w:rsidRDefault="00065DE8" w:rsidP="00065DE8"/>
        </w:tc>
        <w:tc>
          <w:tcPr>
            <w:tcW w:w="424" w:type="dxa"/>
            <w:shd w:val="clear" w:color="auto" w:fill="EDF0F4" w:themeFill="accent3"/>
          </w:tcPr>
          <w:p w14:paraId="72D8F38A" w14:textId="77777777" w:rsidR="00065DE8" w:rsidRPr="00177A17" w:rsidRDefault="00065DE8" w:rsidP="00065DE8"/>
        </w:tc>
      </w:tr>
      <w:tr w:rsidR="00065DE8" w:rsidRPr="00177A17" w14:paraId="322E5268" w14:textId="77777777" w:rsidTr="0006285D">
        <w:trPr>
          <w:trHeight w:val="4601"/>
        </w:trPr>
        <w:tc>
          <w:tcPr>
            <w:tcW w:w="424" w:type="dxa"/>
            <w:shd w:val="clear" w:color="auto" w:fill="EDF0F4" w:themeFill="accent3"/>
          </w:tcPr>
          <w:p w14:paraId="1B635081" w14:textId="77777777" w:rsidR="00065DE8" w:rsidRPr="00177A17" w:rsidRDefault="00065DE8" w:rsidP="00065DE8"/>
        </w:tc>
        <w:tc>
          <w:tcPr>
            <w:tcW w:w="9907" w:type="dxa"/>
            <w:gridSpan w:val="3"/>
            <w:shd w:val="clear" w:color="auto" w:fill="EDF0F4" w:themeFill="accent3"/>
          </w:tcPr>
          <w:p w14:paraId="3E2C82C8" w14:textId="241FB252" w:rsidR="00065DE8" w:rsidRDefault="00065DE8" w:rsidP="00065DE8">
            <w:pPr>
              <w:pStyle w:val="Overskrift3"/>
            </w:pPr>
            <w:r>
              <w:t xml:space="preserve"> </w:t>
            </w:r>
          </w:p>
          <w:p w14:paraId="54F2A195" w14:textId="77777777" w:rsidR="00065DE8" w:rsidRPr="002644D1" w:rsidRDefault="00065DE8" w:rsidP="00065DE8"/>
          <w:p w14:paraId="6682AA19" w14:textId="4D0638B2" w:rsidR="00065DE8" w:rsidRPr="00177A17" w:rsidRDefault="00065DE8" w:rsidP="00C82986">
            <w:pPr>
              <w:pStyle w:val="Overskrift4"/>
            </w:pPr>
          </w:p>
        </w:tc>
        <w:tc>
          <w:tcPr>
            <w:tcW w:w="424" w:type="dxa"/>
            <w:shd w:val="clear" w:color="auto" w:fill="EDF0F4" w:themeFill="accent3"/>
          </w:tcPr>
          <w:p w14:paraId="3DC4639D" w14:textId="77777777" w:rsidR="00065DE8" w:rsidRPr="00177A17" w:rsidRDefault="00065DE8" w:rsidP="00065DE8"/>
        </w:tc>
      </w:tr>
      <w:tr w:rsidR="009A6EC9" w:rsidRPr="00177A17" w14:paraId="4FE59B15" w14:textId="77777777" w:rsidTr="00C02DD5">
        <w:trPr>
          <w:trHeight w:val="9436"/>
        </w:trPr>
        <w:tc>
          <w:tcPr>
            <w:tcW w:w="424" w:type="dxa"/>
            <w:shd w:val="clear" w:color="auto" w:fill="EDF0F4" w:themeFill="accent3"/>
          </w:tcPr>
          <w:p w14:paraId="361C277D" w14:textId="77777777" w:rsidR="009A6EC9" w:rsidRPr="00177A17" w:rsidRDefault="009A6EC9" w:rsidP="00065DE8"/>
        </w:tc>
        <w:tc>
          <w:tcPr>
            <w:tcW w:w="9907" w:type="dxa"/>
            <w:gridSpan w:val="3"/>
            <w:shd w:val="clear" w:color="auto" w:fill="EDF0F4" w:themeFill="accent3"/>
          </w:tcPr>
          <w:p w14:paraId="72489F8D" w14:textId="77777777" w:rsidR="009A6EC9" w:rsidRDefault="009A6EC9" w:rsidP="00065DE8">
            <w:pPr>
              <w:pStyle w:val="Tekst"/>
            </w:pPr>
          </w:p>
          <w:p w14:paraId="671DE240" w14:textId="77777777" w:rsidR="009A6EC9" w:rsidRDefault="009A6EC9" w:rsidP="00065DE8">
            <w:pPr>
              <w:pStyle w:val="Tekst"/>
            </w:pPr>
          </w:p>
          <w:p w14:paraId="007D9F2D" w14:textId="77777777" w:rsidR="009A6EC9" w:rsidRDefault="009A6EC9" w:rsidP="00A53AA1">
            <w:pPr>
              <w:pStyle w:val="Overskrift3"/>
            </w:pPr>
            <w:r>
              <w:t>Egenevaluering</w:t>
            </w:r>
          </w:p>
          <w:p w14:paraId="54725BBF" w14:textId="77777777" w:rsidR="000B0E65" w:rsidRDefault="000B0E65" w:rsidP="000B0E65"/>
          <w:p w14:paraId="4103AB85" w14:textId="7075FCB4" w:rsidR="000B0E65" w:rsidRDefault="000B0E65" w:rsidP="000B0E65">
            <w:pPr>
              <w:pStyle w:val="Listeavsnitt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Hva jeg synes om prosjektet </w:t>
            </w:r>
          </w:p>
          <w:p w14:paraId="5EDDABC5" w14:textId="7355DB72" w:rsidR="00CE767E" w:rsidRDefault="001D1161" w:rsidP="00CE767E">
            <w:pPr>
              <w:pStyle w:val="Listeavsnit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Jeg synes det har vært et gøy prosjekt </w:t>
            </w:r>
          </w:p>
          <w:p w14:paraId="4F7F75BB" w14:textId="7C3FEC1F" w:rsidR="000B0E65" w:rsidRPr="000B0E65" w:rsidRDefault="000B0E65" w:rsidP="000B0E65">
            <w:pPr>
              <w:pStyle w:val="Listeavsnitt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Hva jeg kunne gjort bedre </w:t>
            </w:r>
          </w:p>
          <w:p w14:paraId="74741CE0" w14:textId="77777777" w:rsidR="009A6EC9" w:rsidRDefault="009A6EC9" w:rsidP="009A6EC9"/>
          <w:p w14:paraId="3EFF4A4C" w14:textId="721B2073" w:rsidR="009A6EC9" w:rsidRPr="009A6EC9" w:rsidRDefault="009A6EC9" w:rsidP="009A6EC9"/>
          <w:p w14:paraId="6E50205E" w14:textId="77777777" w:rsidR="009A6EC9" w:rsidRDefault="009A6EC9" w:rsidP="00B7263D"/>
          <w:p w14:paraId="0299142D" w14:textId="74C3AF25" w:rsidR="009A6EC9" w:rsidRPr="009A6EC9" w:rsidRDefault="009A6EC9" w:rsidP="00065DE8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24" w:type="dxa"/>
            <w:shd w:val="clear" w:color="auto" w:fill="EDF0F4" w:themeFill="accent3"/>
          </w:tcPr>
          <w:p w14:paraId="45A7C2B6" w14:textId="488023C2" w:rsidR="009A6EC9" w:rsidRPr="00177A17" w:rsidRDefault="009A6EC9" w:rsidP="00065DE8"/>
        </w:tc>
      </w:tr>
      <w:tr w:rsidR="00065DE8" w:rsidRPr="00177A17" w14:paraId="1DAD62A7" w14:textId="77777777" w:rsidTr="00D362C5">
        <w:trPr>
          <w:trHeight w:val="440"/>
        </w:trPr>
        <w:tc>
          <w:tcPr>
            <w:tcW w:w="424" w:type="dxa"/>
            <w:shd w:val="clear" w:color="auto" w:fill="EDF0F4" w:themeFill="accent3"/>
          </w:tcPr>
          <w:p w14:paraId="009C6581" w14:textId="77777777" w:rsidR="00065DE8" w:rsidRPr="00177A17" w:rsidRDefault="00065DE8" w:rsidP="00065DE8"/>
        </w:tc>
        <w:tc>
          <w:tcPr>
            <w:tcW w:w="8223" w:type="dxa"/>
            <w:gridSpan w:val="2"/>
            <w:shd w:val="clear" w:color="auto" w:fill="EDF0F4" w:themeFill="accent3"/>
          </w:tcPr>
          <w:p w14:paraId="0AEEA928" w14:textId="77777777" w:rsidR="00065DE8" w:rsidRPr="00177A17" w:rsidRDefault="00065DE8" w:rsidP="00065DE8"/>
        </w:tc>
        <w:tc>
          <w:tcPr>
            <w:tcW w:w="1684" w:type="dxa"/>
            <w:shd w:val="clear" w:color="auto" w:fill="EDF0F4" w:themeFill="accent3"/>
          </w:tcPr>
          <w:p w14:paraId="00DC2C38" w14:textId="77777777" w:rsidR="00065DE8" w:rsidRPr="00177A17" w:rsidRDefault="00065DE8" w:rsidP="00065DE8"/>
        </w:tc>
        <w:tc>
          <w:tcPr>
            <w:tcW w:w="424" w:type="dxa"/>
            <w:shd w:val="clear" w:color="auto" w:fill="EDF0F4" w:themeFill="accent3"/>
          </w:tcPr>
          <w:p w14:paraId="1999004E" w14:textId="77777777" w:rsidR="00065DE8" w:rsidRPr="00177A17" w:rsidRDefault="00065DE8" w:rsidP="00065DE8"/>
        </w:tc>
      </w:tr>
    </w:tbl>
    <w:p w14:paraId="04821C55" w14:textId="0E8590F8" w:rsidR="008D202C" w:rsidRPr="008D202C" w:rsidRDefault="008D202C" w:rsidP="008D202C">
      <w:pPr>
        <w:tabs>
          <w:tab w:val="left" w:pos="8490"/>
        </w:tabs>
      </w:pPr>
      <w:r>
        <w:tab/>
      </w:r>
    </w:p>
    <w:sectPr w:rsidR="008D202C" w:rsidRPr="008D202C" w:rsidSect="004F540D">
      <w:footerReference w:type="even" r:id="rId11"/>
      <w:footerReference w:type="default" r:id="rId12"/>
      <w:pgSz w:w="11906" w:h="16838" w:code="9"/>
      <w:pgMar w:top="720" w:right="578" w:bottom="1560" w:left="57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E4342" w14:textId="77777777" w:rsidR="00485AD5" w:rsidRDefault="00485AD5" w:rsidP="001205A1">
      <w:r>
        <w:separator/>
      </w:r>
    </w:p>
  </w:endnote>
  <w:endnote w:type="continuationSeparator" w:id="0">
    <w:p w14:paraId="7EC13909" w14:textId="77777777" w:rsidR="00485AD5" w:rsidRDefault="00485AD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detall"/>
      </w:rPr>
      <w:id w:val="1697884697"/>
      <w:docPartObj>
        <w:docPartGallery w:val="Page Numbers (Bottom of Page)"/>
        <w:docPartUnique/>
      </w:docPartObj>
    </w:sdtPr>
    <w:sdtContent>
      <w:p w14:paraId="48700986" w14:textId="77777777" w:rsidR="001205A1" w:rsidRDefault="001205A1" w:rsidP="001739D4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  <w:lang w:bidi="nb-NO"/>
          </w:rPr>
          <w:fldChar w:fldCharType="begin"/>
        </w:r>
        <w:r>
          <w:rPr>
            <w:rStyle w:val="Sidetall"/>
            <w:lang w:bidi="nb-NO"/>
          </w:rPr>
          <w:instrText xml:space="preserve"> PAGE </w:instrText>
        </w:r>
        <w:r>
          <w:rPr>
            <w:rStyle w:val="Sidetall"/>
            <w:lang w:bidi="nb-NO"/>
          </w:rPr>
          <w:fldChar w:fldCharType="separate"/>
        </w:r>
        <w:r w:rsidR="007B0740">
          <w:rPr>
            <w:rStyle w:val="Sidetall"/>
            <w:noProof/>
            <w:lang w:bidi="nb-NO"/>
          </w:rPr>
          <w:t>2</w:t>
        </w:r>
        <w:r>
          <w:rPr>
            <w:rStyle w:val="Sidetall"/>
            <w:lang w:bidi="nb-NO"/>
          </w:rPr>
          <w:fldChar w:fldCharType="end"/>
        </w:r>
      </w:p>
    </w:sdtContent>
  </w:sdt>
  <w:p w14:paraId="0D2A334C" w14:textId="77777777" w:rsidR="001205A1" w:rsidRDefault="001205A1" w:rsidP="001205A1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idetall"/>
      </w:rPr>
      <w:id w:val="-1041358343"/>
      <w:docPartObj>
        <w:docPartGallery w:val="Page Numbers (Bottom of Page)"/>
        <w:docPartUnique/>
      </w:docPartObj>
    </w:sdtPr>
    <w:sdtContent>
      <w:p w14:paraId="1267F3A1" w14:textId="77777777" w:rsidR="001205A1" w:rsidRDefault="001205A1" w:rsidP="001739D4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  <w:lang w:bidi="nb-NO"/>
          </w:rPr>
          <w:fldChar w:fldCharType="begin"/>
        </w:r>
        <w:r>
          <w:rPr>
            <w:rStyle w:val="Sidetall"/>
            <w:lang w:bidi="nb-NO"/>
          </w:rPr>
          <w:instrText xml:space="preserve"> PAGE </w:instrText>
        </w:r>
        <w:r>
          <w:rPr>
            <w:rStyle w:val="Sidetall"/>
            <w:lang w:bidi="nb-NO"/>
          </w:rPr>
          <w:fldChar w:fldCharType="separate"/>
        </w:r>
        <w:r w:rsidR="00C66528">
          <w:rPr>
            <w:rStyle w:val="Sidetall"/>
            <w:noProof/>
            <w:lang w:bidi="nb-NO"/>
          </w:rPr>
          <w:t>4</w:t>
        </w:r>
        <w:r>
          <w:rPr>
            <w:rStyle w:val="Sidetall"/>
            <w:lang w:bidi="nb-NO"/>
          </w:rPr>
          <w:fldChar w:fldCharType="end"/>
        </w:r>
      </w:p>
    </w:sdtContent>
  </w:sdt>
  <w:tbl>
    <w:tblPr>
      <w:tblW w:w="10754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77"/>
      <w:gridCol w:w="5377"/>
    </w:tblGrid>
    <w:tr w:rsidR="001205A1" w14:paraId="7B768A69" w14:textId="77777777" w:rsidTr="002106A4">
      <w:trPr>
        <w:trHeight w:val="325"/>
      </w:trPr>
      <w:tc>
        <w:tcPr>
          <w:tcW w:w="5377" w:type="dxa"/>
        </w:tcPr>
        <w:p w14:paraId="38FA3497" w14:textId="707CDD1A" w:rsidR="001205A1" w:rsidRPr="001205A1" w:rsidRDefault="002644D1" w:rsidP="00C66528">
          <w:pPr>
            <w:pStyle w:val="Bunntekst"/>
          </w:pPr>
          <w:r>
            <w:rPr>
              <w:color w:val="7F7F7F" w:themeColor="text1" w:themeTint="80"/>
            </w:rPr>
            <w:t>FishWar</w:t>
          </w:r>
        </w:p>
      </w:tc>
      <w:tc>
        <w:tcPr>
          <w:tcW w:w="5377" w:type="dxa"/>
        </w:tcPr>
        <w:p w14:paraId="71C05B2C" w14:textId="77777777" w:rsidR="001205A1" w:rsidRPr="001205A1" w:rsidRDefault="001205A1" w:rsidP="001205A1">
          <w:pPr>
            <w:pStyle w:val="Bunntekst"/>
          </w:pPr>
          <w:r w:rsidRPr="001205A1">
            <w:rPr>
              <w:lang w:bidi="nb-NO"/>
            </w:rPr>
            <w:t xml:space="preserve">   </w:t>
          </w:r>
        </w:p>
      </w:tc>
    </w:tr>
  </w:tbl>
  <w:p w14:paraId="0DA8DFD9" w14:textId="77777777" w:rsidR="001205A1" w:rsidRDefault="001205A1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D2B9A7" w14:textId="77777777" w:rsidR="00485AD5" w:rsidRDefault="00485AD5" w:rsidP="001205A1">
      <w:r>
        <w:separator/>
      </w:r>
    </w:p>
  </w:footnote>
  <w:footnote w:type="continuationSeparator" w:id="0">
    <w:p w14:paraId="0371C5C2" w14:textId="77777777" w:rsidR="00485AD5" w:rsidRDefault="00485AD5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BF767E"/>
    <w:multiLevelType w:val="hybridMultilevel"/>
    <w:tmpl w:val="3EB280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A135B"/>
    <w:multiLevelType w:val="hybridMultilevel"/>
    <w:tmpl w:val="940287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31BDA"/>
    <w:multiLevelType w:val="hybridMultilevel"/>
    <w:tmpl w:val="8FDEAF36"/>
    <w:lvl w:ilvl="0" w:tplc="55923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A55005"/>
    <w:multiLevelType w:val="hybridMultilevel"/>
    <w:tmpl w:val="11FE91AA"/>
    <w:lvl w:ilvl="0" w:tplc="B944D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A5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6C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EED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788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F07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81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5E3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3479BE"/>
    <w:multiLevelType w:val="hybridMultilevel"/>
    <w:tmpl w:val="8E305C2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97A45"/>
    <w:multiLevelType w:val="hybridMultilevel"/>
    <w:tmpl w:val="FBBE5E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313AE"/>
    <w:multiLevelType w:val="hybridMultilevel"/>
    <w:tmpl w:val="7640E3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C42C0"/>
    <w:multiLevelType w:val="hybridMultilevel"/>
    <w:tmpl w:val="1FE63C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5401D"/>
    <w:multiLevelType w:val="hybridMultilevel"/>
    <w:tmpl w:val="D71A78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C4475"/>
    <w:multiLevelType w:val="hybridMultilevel"/>
    <w:tmpl w:val="B4769A64"/>
    <w:lvl w:ilvl="0" w:tplc="749C232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5978239">
    <w:abstractNumId w:val="3"/>
  </w:num>
  <w:num w:numId="2" w16cid:durableId="2098939710">
    <w:abstractNumId w:val="4"/>
  </w:num>
  <w:num w:numId="3" w16cid:durableId="459567396">
    <w:abstractNumId w:val="0"/>
  </w:num>
  <w:num w:numId="4" w16cid:durableId="1054889785">
    <w:abstractNumId w:val="6"/>
  </w:num>
  <w:num w:numId="5" w16cid:durableId="1781096956">
    <w:abstractNumId w:val="1"/>
  </w:num>
  <w:num w:numId="6" w16cid:durableId="2005862311">
    <w:abstractNumId w:val="5"/>
  </w:num>
  <w:num w:numId="7" w16cid:durableId="1284534215">
    <w:abstractNumId w:val="7"/>
  </w:num>
  <w:num w:numId="8" w16cid:durableId="689185733">
    <w:abstractNumId w:val="8"/>
  </w:num>
  <w:num w:numId="9" w16cid:durableId="1296520078">
    <w:abstractNumId w:val="9"/>
  </w:num>
  <w:num w:numId="10" w16cid:durableId="1224754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4D1"/>
    <w:rsid w:val="00065DE8"/>
    <w:rsid w:val="000937F1"/>
    <w:rsid w:val="000B0E65"/>
    <w:rsid w:val="000C17FA"/>
    <w:rsid w:val="000C4ED1"/>
    <w:rsid w:val="000D58FD"/>
    <w:rsid w:val="001205A1"/>
    <w:rsid w:val="00177A17"/>
    <w:rsid w:val="001D1161"/>
    <w:rsid w:val="002106A4"/>
    <w:rsid w:val="002234B3"/>
    <w:rsid w:val="0023221F"/>
    <w:rsid w:val="00237B2B"/>
    <w:rsid w:val="002644D1"/>
    <w:rsid w:val="002672DC"/>
    <w:rsid w:val="00270E38"/>
    <w:rsid w:val="002725A2"/>
    <w:rsid w:val="002877E8"/>
    <w:rsid w:val="002E7C4E"/>
    <w:rsid w:val="00300899"/>
    <w:rsid w:val="003049F3"/>
    <w:rsid w:val="0031055C"/>
    <w:rsid w:val="00371EE1"/>
    <w:rsid w:val="003A798E"/>
    <w:rsid w:val="00425A99"/>
    <w:rsid w:val="00485AD5"/>
    <w:rsid w:val="004B51ED"/>
    <w:rsid w:val="004F540D"/>
    <w:rsid w:val="005611D0"/>
    <w:rsid w:val="00580BBC"/>
    <w:rsid w:val="005E6B25"/>
    <w:rsid w:val="005F00EC"/>
    <w:rsid w:val="005F4F46"/>
    <w:rsid w:val="006A761A"/>
    <w:rsid w:val="006C60E6"/>
    <w:rsid w:val="0076219B"/>
    <w:rsid w:val="007B0740"/>
    <w:rsid w:val="007C1BAB"/>
    <w:rsid w:val="007C46F1"/>
    <w:rsid w:val="00870F1E"/>
    <w:rsid w:val="008842F6"/>
    <w:rsid w:val="008D202C"/>
    <w:rsid w:val="00960A2A"/>
    <w:rsid w:val="009A201B"/>
    <w:rsid w:val="009A6EC9"/>
    <w:rsid w:val="00A15CF7"/>
    <w:rsid w:val="00A24793"/>
    <w:rsid w:val="00A41B3E"/>
    <w:rsid w:val="00A47B6B"/>
    <w:rsid w:val="00A53AA1"/>
    <w:rsid w:val="00A81248"/>
    <w:rsid w:val="00A96C21"/>
    <w:rsid w:val="00AB0353"/>
    <w:rsid w:val="00B14360"/>
    <w:rsid w:val="00B7263D"/>
    <w:rsid w:val="00B921D0"/>
    <w:rsid w:val="00BA75E2"/>
    <w:rsid w:val="00C66528"/>
    <w:rsid w:val="00C75749"/>
    <w:rsid w:val="00C82986"/>
    <w:rsid w:val="00C84A9E"/>
    <w:rsid w:val="00C915F0"/>
    <w:rsid w:val="00CB4A2B"/>
    <w:rsid w:val="00CC5C6C"/>
    <w:rsid w:val="00CE767E"/>
    <w:rsid w:val="00D315CF"/>
    <w:rsid w:val="00D362C5"/>
    <w:rsid w:val="00D74A68"/>
    <w:rsid w:val="00E374E1"/>
    <w:rsid w:val="00EB3E10"/>
    <w:rsid w:val="00EE15D1"/>
    <w:rsid w:val="00F66C38"/>
    <w:rsid w:val="00FB0D3A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24C805"/>
  <w15:chartTrackingRefBased/>
  <w15:docId w15:val="{B8EA6318-94F1-4267-96F9-2C61E1CA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Overskrift1">
    <w:name w:val="heading 1"/>
    <w:basedOn w:val="Normal"/>
    <w:next w:val="Normal"/>
    <w:link w:val="Overskrift1Tegn"/>
    <w:qFormat/>
    <w:rsid w:val="00CB4A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52"/>
      <w:szCs w:val="32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Overskrift3">
    <w:name w:val="heading 3"/>
    <w:basedOn w:val="Normal"/>
    <w:next w:val="Normal"/>
    <w:link w:val="Overskrift3Tegn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Overskrift4">
    <w:name w:val="heading 4"/>
    <w:basedOn w:val="Normal"/>
    <w:next w:val="Normal"/>
    <w:link w:val="Overskrift4Tegn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Overskrift5">
    <w:name w:val="heading 5"/>
    <w:basedOn w:val="Normal"/>
    <w:next w:val="Normal"/>
    <w:link w:val="Overskrift5Tegn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Overskrift1Tegn">
    <w:name w:val="Overskrift 1 Tegn"/>
    <w:basedOn w:val="Standardskriftforavsnitt"/>
    <w:link w:val="Overskrift1"/>
    <w:rsid w:val="00CB4A2B"/>
    <w:rPr>
      <w:rFonts w:asciiTheme="majorHAnsi" w:eastAsiaTheme="majorEastAsia" w:hAnsiTheme="majorHAnsi" w:cstheme="majorBidi"/>
      <w:b/>
      <w:color w:val="123869" w:themeColor="accent1"/>
      <w:sz w:val="5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fikkanker">
    <w:name w:val="Grafikkanker"/>
    <w:basedOn w:val="Normal"/>
    <w:uiPriority w:val="7"/>
    <w:qFormat/>
    <w:rsid w:val="00A81248"/>
    <w:rPr>
      <w:sz w:val="10"/>
    </w:rPr>
  </w:style>
  <w:style w:type="character" w:customStyle="1" w:styleId="Overskrift3Tegn">
    <w:name w:val="Overskrift 3 Tegn"/>
    <w:basedOn w:val="Standardskriftforavsnitt"/>
    <w:link w:val="Overskrift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Overskrift4Tegn">
    <w:name w:val="Overskrift 4 Tegn"/>
    <w:basedOn w:val="Standardskriftforavsnitt"/>
    <w:link w:val="Overskrift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kst">
    <w:name w:val="Teks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Topptekst">
    <w:name w:val="header"/>
    <w:basedOn w:val="Normal"/>
    <w:link w:val="TopptekstTegn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C66528"/>
  </w:style>
  <w:style w:type="paragraph" w:styleId="Bunntekst">
    <w:name w:val="footer"/>
    <w:basedOn w:val="Normal"/>
    <w:link w:val="BunntekstTegn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BunntekstTegn">
    <w:name w:val="Bunntekst Tegn"/>
    <w:basedOn w:val="Standardskriftforavsnitt"/>
    <w:link w:val="Bunntekst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Sidetall">
    <w:name w:val="page number"/>
    <w:basedOn w:val="Standardskriftforavsnitt"/>
    <w:uiPriority w:val="99"/>
    <w:semiHidden/>
    <w:rsid w:val="001205A1"/>
  </w:style>
  <w:style w:type="character" w:customStyle="1" w:styleId="Overskrift5Tegn">
    <w:name w:val="Overskrift 5 Tegn"/>
    <w:basedOn w:val="Standardskriftforavsnitt"/>
    <w:link w:val="Overskrift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ssholdertekst">
    <w:name w:val="Placeholder Text"/>
    <w:basedOn w:val="Standardskriftforavsnitt"/>
    <w:uiPriority w:val="99"/>
    <w:semiHidden/>
    <w:rsid w:val="00C66528"/>
    <w:rPr>
      <w:color w:val="808080"/>
    </w:rPr>
  </w:style>
  <w:style w:type="character" w:styleId="Utheving">
    <w:name w:val="Emphasis"/>
    <w:basedOn w:val="Standardskriftforavsnitt"/>
    <w:uiPriority w:val="20"/>
    <w:qFormat/>
    <w:rsid w:val="00FC49AE"/>
    <w:rPr>
      <w:i w:val="0"/>
      <w:iCs/>
      <w:color w:val="00C1C7" w:themeColor="accent2"/>
    </w:rPr>
  </w:style>
  <w:style w:type="paragraph" w:styleId="Sitat">
    <w:name w:val="Quote"/>
    <w:basedOn w:val="Normal"/>
    <w:next w:val="Normal"/>
    <w:link w:val="SitatTegn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SitatTegn">
    <w:name w:val="Sitat Tegn"/>
    <w:basedOn w:val="Standardskriftforavsnitt"/>
    <w:link w:val="Sitat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Listeavsnitt">
    <w:name w:val="List Paragraph"/>
    <w:basedOn w:val="Normal"/>
    <w:uiPriority w:val="34"/>
    <w:qFormat/>
    <w:rsid w:val="0006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4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1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6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3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3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5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aa111\AppData\Roaming\Microsoft\Templates\Kreativ%20studentrap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F1F59-CD6F-4C1F-918B-57217E1B87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Kreativ studentrapport.dotx</Template>
  <TotalTime>132</TotalTime>
  <Pages>8</Pages>
  <Words>359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Harboe-Ree</dc:creator>
  <cp:keywords/>
  <dc:description/>
  <cp:lastModifiedBy>Magnus Harboe-Ree</cp:lastModifiedBy>
  <cp:revision>38</cp:revision>
  <dcterms:created xsi:type="dcterms:W3CDTF">2024-01-25T10:26:00Z</dcterms:created>
  <dcterms:modified xsi:type="dcterms:W3CDTF">2024-05-13T08:48:00Z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